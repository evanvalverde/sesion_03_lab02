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06B00" w14:textId="793D5C46" w:rsidR="004A0673" w:rsidRPr="004A0673" w:rsidRDefault="008A04E8" w:rsidP="004A0673">
      <w:pPr>
        <w:pStyle w:val="Ttulo1"/>
        <w:rPr>
          <w:rFonts w:cs="Tahoma"/>
        </w:rPr>
      </w:pPr>
      <w:r>
        <w:rPr>
          <w:rFonts w:ascii="Tahoma" w:hAnsi="Tahoma" w:cs="Tahoma"/>
        </w:rPr>
        <w:t>Prácticas de la sesión 3 del curso Ansible/AWX</w:t>
      </w:r>
    </w:p>
    <w:tbl>
      <w:tblPr>
        <w:tblW w:w="0" w:type="auto"/>
        <w:tblInd w:w="8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431"/>
        <w:gridCol w:w="6246"/>
      </w:tblGrid>
      <w:tr w:rsidR="00806C20" w:rsidRPr="00E554CA" w14:paraId="32B87217" w14:textId="77777777" w:rsidTr="00E554CA">
        <w:tc>
          <w:tcPr>
            <w:tcW w:w="1434" w:type="dxa"/>
          </w:tcPr>
          <w:p w14:paraId="7FD5C86C" w14:textId="77777777" w:rsidR="004A0673" w:rsidRPr="00E554CA" w:rsidRDefault="004A0673" w:rsidP="00F91BC6">
            <w:pPr>
              <w:rPr>
                <w:rFonts w:cs="Tahoma"/>
                <w:b/>
                <w:sz w:val="20"/>
              </w:rPr>
            </w:pPr>
            <w:r w:rsidRPr="00E554CA">
              <w:rPr>
                <w:rFonts w:cs="Tahoma"/>
                <w:b/>
                <w:sz w:val="20"/>
              </w:rPr>
              <w:t>Referencia</w:t>
            </w:r>
          </w:p>
        </w:tc>
        <w:tc>
          <w:tcPr>
            <w:tcW w:w="6393" w:type="dxa"/>
          </w:tcPr>
          <w:p w14:paraId="4776C6E1" w14:textId="77777777" w:rsidR="004A0673" w:rsidRPr="00E554CA" w:rsidRDefault="00C01230" w:rsidP="00C21849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--</w:t>
            </w:r>
          </w:p>
        </w:tc>
      </w:tr>
      <w:tr w:rsidR="00806C20" w:rsidRPr="00E554CA" w14:paraId="3CC6F4FE" w14:textId="77777777" w:rsidTr="00E554CA">
        <w:tc>
          <w:tcPr>
            <w:tcW w:w="1434" w:type="dxa"/>
          </w:tcPr>
          <w:p w14:paraId="68FDB9B7" w14:textId="77777777" w:rsidR="004A0673" w:rsidRPr="00E554CA" w:rsidRDefault="004A0673" w:rsidP="00F91BC6">
            <w:pPr>
              <w:rPr>
                <w:rFonts w:cs="Tahoma"/>
                <w:b/>
                <w:sz w:val="20"/>
              </w:rPr>
            </w:pPr>
            <w:r w:rsidRPr="00E554CA">
              <w:rPr>
                <w:rFonts w:cs="Tahoma"/>
                <w:b/>
                <w:sz w:val="20"/>
              </w:rPr>
              <w:t>Fecha</w:t>
            </w:r>
          </w:p>
        </w:tc>
        <w:tc>
          <w:tcPr>
            <w:tcW w:w="6393" w:type="dxa"/>
          </w:tcPr>
          <w:p w14:paraId="68CA87C1" w14:textId="1DEE16A5" w:rsidR="004A0673" w:rsidRPr="00E554CA" w:rsidRDefault="008A04E8" w:rsidP="004A0EAF">
            <w:pPr>
              <w:rPr>
                <w:rFonts w:cs="Tahoma"/>
                <w:b/>
                <w:sz w:val="20"/>
              </w:rPr>
            </w:pPr>
            <w:r>
              <w:rPr>
                <w:rFonts w:cs="Tahoma"/>
                <w:sz w:val="20"/>
              </w:rPr>
              <w:t>01/03/2021</w:t>
            </w:r>
            <w:r w:rsidR="001B4191">
              <w:rPr>
                <w:rFonts w:cs="Tahoma"/>
                <w:sz w:val="20"/>
              </w:rPr>
              <w:t>-</w:t>
            </w:r>
            <w:r>
              <w:rPr>
                <w:rFonts w:cs="Tahoma"/>
                <w:sz w:val="20"/>
              </w:rPr>
              <w:t>01/03/2021</w:t>
            </w:r>
          </w:p>
        </w:tc>
      </w:tr>
      <w:tr w:rsidR="00806C20" w:rsidRPr="00E554CA" w14:paraId="34CCA1E6" w14:textId="77777777" w:rsidTr="00E554CA">
        <w:tc>
          <w:tcPr>
            <w:tcW w:w="1434" w:type="dxa"/>
          </w:tcPr>
          <w:p w14:paraId="37B1941C" w14:textId="77777777" w:rsidR="004A0673" w:rsidRPr="00E554CA" w:rsidRDefault="004A0673" w:rsidP="00F91BC6">
            <w:pPr>
              <w:rPr>
                <w:rFonts w:cs="Tahoma"/>
                <w:b/>
                <w:sz w:val="20"/>
              </w:rPr>
            </w:pPr>
            <w:r w:rsidRPr="00E554CA">
              <w:rPr>
                <w:rFonts w:cs="Tahoma"/>
                <w:b/>
                <w:sz w:val="20"/>
              </w:rPr>
              <w:t>Autores</w:t>
            </w:r>
          </w:p>
        </w:tc>
        <w:tc>
          <w:tcPr>
            <w:tcW w:w="6393" w:type="dxa"/>
          </w:tcPr>
          <w:p w14:paraId="328BB5DD" w14:textId="5333F6E4" w:rsidR="004A0673" w:rsidRPr="00E554CA" w:rsidRDefault="008A04E8" w:rsidP="00F91BC6">
            <w:pPr>
              <w:rPr>
                <w:rFonts w:cs="Tahoma"/>
                <w:b/>
                <w:sz w:val="20"/>
              </w:rPr>
            </w:pPr>
            <w:r>
              <w:rPr>
                <w:rFonts w:cs="Tahoma"/>
                <w:sz w:val="20"/>
              </w:rPr>
              <w:t>Evangelino Valverde Álvarez</w:t>
            </w:r>
          </w:p>
        </w:tc>
      </w:tr>
      <w:tr w:rsidR="00806C20" w:rsidRPr="00E554CA" w14:paraId="65C4BA5E" w14:textId="77777777" w:rsidTr="00E554CA">
        <w:tc>
          <w:tcPr>
            <w:tcW w:w="1434" w:type="dxa"/>
          </w:tcPr>
          <w:p w14:paraId="296BBA64" w14:textId="77777777" w:rsidR="004A0673" w:rsidRPr="00E554CA" w:rsidRDefault="004A0673" w:rsidP="00F91BC6">
            <w:pPr>
              <w:rPr>
                <w:rFonts w:cs="Tahoma"/>
                <w:b/>
                <w:sz w:val="20"/>
              </w:rPr>
            </w:pPr>
            <w:r w:rsidRPr="00E554CA">
              <w:rPr>
                <w:rFonts w:cs="Tahoma"/>
                <w:b/>
                <w:sz w:val="20"/>
              </w:rPr>
              <w:t>Revisores</w:t>
            </w:r>
          </w:p>
        </w:tc>
        <w:tc>
          <w:tcPr>
            <w:tcW w:w="6393" w:type="dxa"/>
          </w:tcPr>
          <w:p w14:paraId="24DA4CE5" w14:textId="46DEF9B1" w:rsidR="004A0673" w:rsidRPr="00E554CA" w:rsidRDefault="008A04E8" w:rsidP="00C21849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--</w:t>
            </w:r>
          </w:p>
        </w:tc>
      </w:tr>
      <w:tr w:rsidR="00806C20" w:rsidRPr="00E554CA" w14:paraId="4CBA6C7D" w14:textId="77777777" w:rsidTr="00E554CA">
        <w:tc>
          <w:tcPr>
            <w:tcW w:w="1434" w:type="dxa"/>
          </w:tcPr>
          <w:p w14:paraId="472E856F" w14:textId="77777777" w:rsidR="004A0673" w:rsidRPr="00E554CA" w:rsidRDefault="004A0673" w:rsidP="00F91BC6">
            <w:pPr>
              <w:rPr>
                <w:rFonts w:cs="Tahoma"/>
                <w:b/>
                <w:sz w:val="20"/>
              </w:rPr>
            </w:pPr>
            <w:r w:rsidRPr="00E554CA">
              <w:rPr>
                <w:rFonts w:cs="Tahoma"/>
                <w:b/>
                <w:sz w:val="20"/>
              </w:rPr>
              <w:t>Destinatarios</w:t>
            </w:r>
          </w:p>
        </w:tc>
        <w:tc>
          <w:tcPr>
            <w:tcW w:w="6393" w:type="dxa"/>
          </w:tcPr>
          <w:p w14:paraId="5EC1D2A2" w14:textId="7C319E68" w:rsidR="004A0673" w:rsidRPr="00E554CA" w:rsidRDefault="008A04E8" w:rsidP="003B7FD0">
            <w:pPr>
              <w:rPr>
                <w:rFonts w:cs="Tahoma"/>
                <w:bCs/>
                <w:sz w:val="20"/>
              </w:rPr>
            </w:pPr>
            <w:r>
              <w:rPr>
                <w:rFonts w:cs="Tahoma"/>
                <w:sz w:val="20"/>
              </w:rPr>
              <w:t>Profesor del curso.</w:t>
            </w:r>
          </w:p>
        </w:tc>
      </w:tr>
      <w:tr w:rsidR="008A51DC" w:rsidRPr="00E554CA" w14:paraId="04361DED" w14:textId="77777777" w:rsidTr="00E554CA">
        <w:tc>
          <w:tcPr>
            <w:tcW w:w="1434" w:type="dxa"/>
          </w:tcPr>
          <w:p w14:paraId="26E0D6DF" w14:textId="77777777" w:rsidR="008A51DC" w:rsidRPr="00E554CA" w:rsidRDefault="008A51DC" w:rsidP="00F91BC6">
            <w:pPr>
              <w:rPr>
                <w:rFonts w:cs="Tahoma"/>
                <w:b/>
                <w:sz w:val="20"/>
              </w:rPr>
            </w:pPr>
            <w:r>
              <w:rPr>
                <w:rFonts w:cs="Tahoma"/>
                <w:b/>
                <w:sz w:val="20"/>
              </w:rPr>
              <w:t>Descripción</w:t>
            </w:r>
          </w:p>
        </w:tc>
        <w:tc>
          <w:tcPr>
            <w:tcW w:w="6393" w:type="dxa"/>
          </w:tcPr>
          <w:p w14:paraId="1A9FEC3A" w14:textId="66354CA4" w:rsidR="0060486A" w:rsidRPr="00E554CA" w:rsidRDefault="008A04E8" w:rsidP="00382FFB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Memoria de las prácticas de la sesión 3 del curso Ansible/AWX 2021.</w:t>
            </w:r>
          </w:p>
        </w:tc>
      </w:tr>
      <w:tr w:rsidR="0060486A" w:rsidRPr="00E554CA" w14:paraId="249E473D" w14:textId="77777777" w:rsidTr="00E554CA">
        <w:tc>
          <w:tcPr>
            <w:tcW w:w="1434" w:type="dxa"/>
          </w:tcPr>
          <w:p w14:paraId="2B26D10F" w14:textId="77777777" w:rsidR="0060486A" w:rsidRDefault="0060486A" w:rsidP="00F91BC6">
            <w:pPr>
              <w:rPr>
                <w:rFonts w:cs="Tahoma"/>
                <w:b/>
                <w:sz w:val="20"/>
              </w:rPr>
            </w:pPr>
            <w:r>
              <w:rPr>
                <w:rFonts w:cs="Tahoma"/>
                <w:b/>
                <w:sz w:val="20"/>
              </w:rPr>
              <w:t>Palabras clave</w:t>
            </w:r>
          </w:p>
        </w:tc>
        <w:tc>
          <w:tcPr>
            <w:tcW w:w="6393" w:type="dxa"/>
          </w:tcPr>
          <w:p w14:paraId="0B2EFCA0" w14:textId="32FBD44A" w:rsidR="0060486A" w:rsidRDefault="008A04E8" w:rsidP="00382FFB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Plan de formación del PAS, Ansible, AWX, Memoria, Sesión 3.</w:t>
            </w:r>
          </w:p>
        </w:tc>
      </w:tr>
    </w:tbl>
    <w:p w14:paraId="5FC9AE12" w14:textId="67C5E6E2" w:rsidR="008A04E8" w:rsidRDefault="008A04E8" w:rsidP="00EB2DA8">
      <w:pPr>
        <w:pStyle w:val="Ttulo2"/>
      </w:pPr>
      <w:r>
        <w:t>Laboratorio 1: Inventarios</w:t>
      </w:r>
    </w:p>
    <w:p w14:paraId="1D0813A9" w14:textId="065E3F0B" w:rsidR="008A04E8" w:rsidRPr="008A04E8" w:rsidRDefault="008A04E8" w:rsidP="008A04E8">
      <w:pPr>
        <w:pStyle w:val="Normalparrafos"/>
        <w:rPr>
          <w:lang w:eastAsia="es-ES"/>
        </w:rPr>
      </w:pPr>
      <w:r w:rsidRPr="008A04E8">
        <w:rPr>
          <w:lang w:eastAsia="es-ES"/>
        </w:rPr>
        <w:t xml:space="preserve">Intentamos usar VS </w:t>
      </w:r>
      <w:proofErr w:type="spellStart"/>
      <w:r w:rsidRPr="008A04E8">
        <w:rPr>
          <w:lang w:eastAsia="es-ES"/>
        </w:rPr>
        <w:t>Code</w:t>
      </w:r>
      <w:proofErr w:type="spellEnd"/>
      <w:r w:rsidRPr="008A04E8">
        <w:rPr>
          <w:lang w:eastAsia="es-ES"/>
        </w:rPr>
        <w:t xml:space="preserve"> con la extensión </w:t>
      </w:r>
      <w:proofErr w:type="spellStart"/>
      <w:r w:rsidRPr="008A04E8">
        <w:rPr>
          <w:lang w:eastAsia="es-ES"/>
        </w:rPr>
        <w:t>Remote</w:t>
      </w:r>
      <w:proofErr w:type="spellEnd"/>
      <w:r w:rsidRPr="008A04E8">
        <w:rPr>
          <w:lang w:eastAsia="es-ES"/>
        </w:rPr>
        <w:t xml:space="preserve"> SSH </w:t>
      </w:r>
      <w:r>
        <w:rPr>
          <w:lang w:eastAsia="es-ES"/>
        </w:rPr>
        <w:t>(</w:t>
      </w:r>
      <w:proofErr w:type="spellStart"/>
      <w:r w:rsidRPr="008A04E8">
        <w:fldChar w:fldCharType="begin"/>
      </w:r>
      <w:r w:rsidRPr="008A04E8">
        <w:instrText xml:space="preserve"> HYPERLINK "https://code.visualstudio.com/docs/remote/ssh" </w:instrText>
      </w:r>
      <w:r w:rsidRPr="008A04E8">
        <w:fldChar w:fldCharType="separate"/>
      </w:r>
      <w:r w:rsidRPr="008A04E8">
        <w:rPr>
          <w:color w:val="0000FF"/>
          <w:u w:val="single"/>
        </w:rPr>
        <w:t>Developing</w:t>
      </w:r>
      <w:proofErr w:type="spellEnd"/>
      <w:r w:rsidRPr="008A04E8">
        <w:rPr>
          <w:color w:val="0000FF"/>
          <w:u w:val="single"/>
        </w:rPr>
        <w:t xml:space="preserve"> </w:t>
      </w:r>
      <w:proofErr w:type="spellStart"/>
      <w:r w:rsidRPr="008A04E8">
        <w:rPr>
          <w:color w:val="0000FF"/>
          <w:u w:val="single"/>
        </w:rPr>
        <w:t>on</w:t>
      </w:r>
      <w:proofErr w:type="spellEnd"/>
      <w:r w:rsidRPr="008A04E8">
        <w:rPr>
          <w:color w:val="0000FF"/>
          <w:u w:val="single"/>
        </w:rPr>
        <w:t xml:space="preserve"> </w:t>
      </w:r>
      <w:proofErr w:type="spellStart"/>
      <w:r w:rsidRPr="008A04E8">
        <w:rPr>
          <w:color w:val="0000FF"/>
          <w:u w:val="single"/>
        </w:rPr>
        <w:t>Remote</w:t>
      </w:r>
      <w:proofErr w:type="spellEnd"/>
      <w:r w:rsidRPr="008A04E8">
        <w:rPr>
          <w:color w:val="0000FF"/>
          <w:u w:val="single"/>
        </w:rPr>
        <w:t xml:space="preserve"> Machines </w:t>
      </w:r>
      <w:proofErr w:type="spellStart"/>
      <w:r w:rsidRPr="008A04E8">
        <w:rPr>
          <w:color w:val="0000FF"/>
          <w:u w:val="single"/>
        </w:rPr>
        <w:t>using</w:t>
      </w:r>
      <w:proofErr w:type="spellEnd"/>
      <w:r w:rsidRPr="008A04E8">
        <w:rPr>
          <w:color w:val="0000FF"/>
          <w:u w:val="single"/>
        </w:rPr>
        <w:t xml:space="preserve"> SSH and Visual Studio </w:t>
      </w:r>
      <w:proofErr w:type="spellStart"/>
      <w:r w:rsidRPr="008A04E8">
        <w:rPr>
          <w:color w:val="0000FF"/>
          <w:u w:val="single"/>
        </w:rPr>
        <w:t>Code</w:t>
      </w:r>
      <w:proofErr w:type="spellEnd"/>
      <w:r w:rsidRPr="008A04E8">
        <w:fldChar w:fldCharType="end"/>
      </w:r>
      <w:r>
        <w:t xml:space="preserve">) </w:t>
      </w:r>
      <w:r w:rsidRPr="008A04E8">
        <w:rPr>
          <w:lang w:eastAsia="es-ES"/>
        </w:rPr>
        <w:t xml:space="preserve">para editar en local y no tener que estar subiendo los ficheros </w:t>
      </w:r>
      <w:r w:rsidR="00E26AC8">
        <w:rPr>
          <w:lang w:eastAsia="es-ES"/>
        </w:rPr>
        <w:t>manualmente</w:t>
      </w:r>
      <w:r>
        <w:rPr>
          <w:lang w:eastAsia="es-ES"/>
        </w:rPr>
        <w:t>:</w:t>
      </w:r>
    </w:p>
    <w:p w14:paraId="4DC93774" w14:textId="50A04DEF" w:rsidR="008A04E8" w:rsidRDefault="008A04E8" w:rsidP="008A04E8">
      <w:pPr>
        <w:pStyle w:val="Listacuadrado"/>
        <w:rPr>
          <w:lang w:eastAsia="es-ES"/>
        </w:rPr>
      </w:pPr>
      <w:r w:rsidRPr="008A04E8">
        <w:rPr>
          <w:lang w:eastAsia="es-ES"/>
        </w:rPr>
        <w:t xml:space="preserve">Instalamos la extensión </w:t>
      </w:r>
      <w:r w:rsidRPr="008A04E8">
        <w:rPr>
          <w:b/>
          <w:bCs/>
          <w:lang w:eastAsia="es-ES"/>
        </w:rPr>
        <w:t xml:space="preserve">Visual Studio </w:t>
      </w:r>
      <w:proofErr w:type="spellStart"/>
      <w:r w:rsidRPr="008A04E8">
        <w:rPr>
          <w:b/>
          <w:bCs/>
          <w:lang w:eastAsia="es-ES"/>
        </w:rPr>
        <w:t>Code</w:t>
      </w:r>
      <w:proofErr w:type="spellEnd"/>
      <w:r w:rsidRPr="008A04E8">
        <w:rPr>
          <w:b/>
          <w:bCs/>
          <w:lang w:eastAsia="es-ES"/>
        </w:rPr>
        <w:t xml:space="preserve"> </w:t>
      </w:r>
      <w:proofErr w:type="spellStart"/>
      <w:r w:rsidRPr="008A04E8">
        <w:rPr>
          <w:b/>
          <w:bCs/>
          <w:lang w:eastAsia="es-ES"/>
        </w:rPr>
        <w:t>Remote</w:t>
      </w:r>
      <w:proofErr w:type="spellEnd"/>
      <w:r w:rsidRPr="008A04E8">
        <w:rPr>
          <w:b/>
          <w:bCs/>
          <w:lang w:eastAsia="es-ES"/>
        </w:rPr>
        <w:t xml:space="preserve"> - SSH</w:t>
      </w:r>
      <w:r w:rsidRPr="008A04E8">
        <w:rPr>
          <w:lang w:eastAsia="es-ES"/>
        </w:rPr>
        <w:t>.</w:t>
      </w:r>
    </w:p>
    <w:p w14:paraId="786D5428" w14:textId="340AEEF7" w:rsidR="008A04E8" w:rsidRPr="008A04E8" w:rsidRDefault="008A04E8" w:rsidP="008A04E8">
      <w:pPr>
        <w:pStyle w:val="Listacuadrado"/>
        <w:rPr>
          <w:lang w:eastAsia="es-ES"/>
        </w:rPr>
      </w:pPr>
      <w:r w:rsidRPr="008A04E8">
        <w:rPr>
          <w:rFonts w:cs="Calibri"/>
          <w:szCs w:val="22"/>
          <w:lang w:eastAsia="es-ES"/>
        </w:rPr>
        <w:t xml:space="preserve">Añadimos el host </w:t>
      </w:r>
      <w:proofErr w:type="gramStart"/>
      <w:r w:rsidRPr="008A04E8">
        <w:rPr>
          <w:rFonts w:cs="Calibri"/>
          <w:b/>
          <w:bCs/>
          <w:szCs w:val="22"/>
          <w:lang w:eastAsia="es-ES"/>
        </w:rPr>
        <w:t>master</w:t>
      </w:r>
      <w:proofErr w:type="gramEnd"/>
      <w:r w:rsidRPr="008A04E8">
        <w:rPr>
          <w:rFonts w:cs="Calibri"/>
          <w:szCs w:val="22"/>
          <w:lang w:eastAsia="es-ES"/>
        </w:rPr>
        <w:t xml:space="preserve"> al fichero </w:t>
      </w:r>
      <w:r w:rsidRPr="008A04E8">
        <w:rPr>
          <w:rFonts w:cs="Calibri"/>
          <w:b/>
          <w:bCs/>
          <w:szCs w:val="22"/>
          <w:lang w:eastAsia="es-ES"/>
        </w:rPr>
        <w:t>C:\</w:t>
      </w:r>
      <w:r w:rsidRPr="008A04E8">
        <w:rPr>
          <w:rFonts w:cs="Calibri"/>
          <w:b/>
          <w:bCs/>
          <w:szCs w:val="22"/>
          <w:lang w:eastAsia="es-ES"/>
        </w:rPr>
        <w:t>system32\drivers\etc\hosts</w:t>
      </w:r>
      <w:r w:rsidRPr="008A04E8">
        <w:rPr>
          <w:rFonts w:cs="Calibri"/>
          <w:szCs w:val="22"/>
          <w:lang w:eastAsia="es-ES"/>
        </w:rPr>
        <w:t xml:space="preserve">. Habrá que tocarlo </w:t>
      </w:r>
      <w:r w:rsidR="00E26AC8">
        <w:rPr>
          <w:rFonts w:cs="Calibri"/>
          <w:szCs w:val="22"/>
          <w:lang w:eastAsia="es-ES"/>
        </w:rPr>
        <w:t>con frecuencia</w:t>
      </w:r>
      <w:r w:rsidRPr="008A04E8">
        <w:rPr>
          <w:rFonts w:cs="Calibri"/>
          <w:szCs w:val="22"/>
          <w:lang w:eastAsia="es-ES"/>
        </w:rPr>
        <w:t xml:space="preserve"> porque </w:t>
      </w:r>
      <w:proofErr w:type="spellStart"/>
      <w:r w:rsidRPr="008A04E8">
        <w:rPr>
          <w:rFonts w:cs="Calibri"/>
          <w:b/>
          <w:bCs/>
          <w:szCs w:val="22"/>
          <w:lang w:eastAsia="es-ES"/>
        </w:rPr>
        <w:t>Hyper</w:t>
      </w:r>
      <w:proofErr w:type="spellEnd"/>
      <w:r w:rsidRPr="008A04E8">
        <w:rPr>
          <w:rFonts w:cs="Calibri"/>
          <w:b/>
          <w:bCs/>
          <w:szCs w:val="22"/>
          <w:lang w:eastAsia="es-ES"/>
        </w:rPr>
        <w:t>-V</w:t>
      </w:r>
      <w:r w:rsidRPr="008A04E8">
        <w:rPr>
          <w:rFonts w:cs="Calibri"/>
          <w:szCs w:val="22"/>
          <w:lang w:eastAsia="es-ES"/>
        </w:rPr>
        <w:t xml:space="preserve"> le cambia la IP </w:t>
      </w:r>
      <w:r>
        <w:rPr>
          <w:rFonts w:cs="Calibri"/>
          <w:szCs w:val="22"/>
          <w:lang w:eastAsia="es-ES"/>
        </w:rPr>
        <w:t>en cada arranque</w:t>
      </w:r>
      <w:r w:rsidRPr="008A04E8">
        <w:rPr>
          <w:rFonts w:cs="Calibri"/>
          <w:szCs w:val="22"/>
          <w:lang w:eastAsia="es-ES"/>
        </w:rPr>
        <w:t>.</w:t>
      </w:r>
    </w:p>
    <w:p w14:paraId="0954EAB8" w14:textId="3D704ED0" w:rsidR="008A04E8" w:rsidRPr="008A04E8" w:rsidRDefault="008A04E8" w:rsidP="004F42B0">
      <w:pPr>
        <w:pStyle w:val="Listacuadrado"/>
        <w:rPr>
          <w:lang w:eastAsia="es-ES"/>
        </w:rPr>
      </w:pPr>
      <w:r>
        <w:rPr>
          <w:rFonts w:cs="Calibri"/>
          <w:szCs w:val="22"/>
          <w:lang w:eastAsia="es-ES"/>
        </w:rPr>
        <w:t xml:space="preserve">Con </w:t>
      </w:r>
      <w:r w:rsidRPr="00E26AC8">
        <w:rPr>
          <w:rFonts w:cs="Calibri"/>
          <w:b/>
          <w:bCs/>
          <w:szCs w:val="22"/>
          <w:lang w:eastAsia="es-ES"/>
        </w:rPr>
        <w:t>Git</w:t>
      </w:r>
      <w:r w:rsidR="00E26AC8" w:rsidRPr="00E26AC8">
        <w:rPr>
          <w:rFonts w:cs="Calibri"/>
          <w:b/>
          <w:bCs/>
          <w:szCs w:val="22"/>
          <w:lang w:eastAsia="es-ES"/>
        </w:rPr>
        <w:t xml:space="preserve"> </w:t>
      </w:r>
      <w:proofErr w:type="spellStart"/>
      <w:r w:rsidRPr="00E26AC8">
        <w:rPr>
          <w:rFonts w:cs="Calibri"/>
          <w:b/>
          <w:bCs/>
          <w:szCs w:val="22"/>
          <w:lang w:eastAsia="es-ES"/>
        </w:rPr>
        <w:t>Bash</w:t>
      </w:r>
      <w:proofErr w:type="spellEnd"/>
      <w:r>
        <w:rPr>
          <w:rFonts w:cs="Calibri"/>
          <w:szCs w:val="22"/>
          <w:lang w:eastAsia="es-ES"/>
        </w:rPr>
        <w:t>, g</w:t>
      </w:r>
      <w:r w:rsidRPr="008A04E8">
        <w:rPr>
          <w:rFonts w:cs="Calibri"/>
          <w:szCs w:val="22"/>
          <w:lang w:eastAsia="es-ES"/>
        </w:rPr>
        <w:t xml:space="preserve">eneramos una clave local y la subimos al servidor para que la extensión </w:t>
      </w:r>
      <w:proofErr w:type="spellStart"/>
      <w:r w:rsidRPr="008A04E8">
        <w:rPr>
          <w:rFonts w:cs="Calibri"/>
          <w:b/>
          <w:bCs/>
          <w:szCs w:val="22"/>
          <w:lang w:eastAsia="es-ES"/>
        </w:rPr>
        <w:t>Remote</w:t>
      </w:r>
      <w:proofErr w:type="spellEnd"/>
      <w:r w:rsidRPr="008A04E8">
        <w:rPr>
          <w:rFonts w:cs="Calibri"/>
          <w:b/>
          <w:bCs/>
          <w:szCs w:val="22"/>
          <w:lang w:eastAsia="es-ES"/>
        </w:rPr>
        <w:t xml:space="preserve"> SSH</w:t>
      </w:r>
      <w:r w:rsidRPr="008A04E8">
        <w:rPr>
          <w:rFonts w:cs="Calibri"/>
          <w:szCs w:val="22"/>
          <w:lang w:eastAsia="es-ES"/>
        </w:rPr>
        <w:t xml:space="preserve"> de </w:t>
      </w:r>
      <w:proofErr w:type="spellStart"/>
      <w:r w:rsidRPr="008A04E8">
        <w:rPr>
          <w:rFonts w:cs="Calibri"/>
          <w:b/>
          <w:bCs/>
          <w:szCs w:val="22"/>
          <w:lang w:eastAsia="es-ES"/>
        </w:rPr>
        <w:t>VSCode</w:t>
      </w:r>
      <w:proofErr w:type="spellEnd"/>
      <w:r w:rsidRPr="008A04E8">
        <w:rPr>
          <w:rFonts w:cs="Calibri"/>
          <w:szCs w:val="22"/>
          <w:lang w:eastAsia="es-ES"/>
        </w:rPr>
        <w:t xml:space="preserve"> no nos esté pidiendo constantemente la contraseña. </w:t>
      </w:r>
      <w:r w:rsidR="004F42B0">
        <w:rPr>
          <w:rFonts w:cs="Calibri"/>
          <w:szCs w:val="22"/>
          <w:lang w:eastAsia="es-ES"/>
        </w:rPr>
        <w:t>Usamos</w:t>
      </w:r>
      <w:r w:rsidR="004F42B0" w:rsidRPr="00E26AC8">
        <w:rPr>
          <w:rFonts w:cs="Calibri"/>
          <w:b/>
          <w:bCs/>
          <w:szCs w:val="22"/>
          <w:lang w:eastAsia="es-ES"/>
        </w:rPr>
        <w:t xml:space="preserve"> </w:t>
      </w:r>
      <w:r w:rsidRPr="00E26AC8">
        <w:rPr>
          <w:rFonts w:cs="Calibri"/>
          <w:b/>
          <w:bCs/>
          <w:szCs w:val="22"/>
          <w:lang w:eastAsia="es-ES"/>
        </w:rPr>
        <w:t>Git</w:t>
      </w:r>
      <w:r w:rsidR="00E26AC8" w:rsidRPr="00E26AC8">
        <w:rPr>
          <w:rFonts w:cs="Calibri"/>
          <w:b/>
          <w:bCs/>
          <w:szCs w:val="22"/>
          <w:lang w:eastAsia="es-ES"/>
        </w:rPr>
        <w:t xml:space="preserve"> </w:t>
      </w:r>
      <w:proofErr w:type="spellStart"/>
      <w:r w:rsidR="00E26AC8" w:rsidRPr="00E26AC8">
        <w:rPr>
          <w:rFonts w:cs="Calibri"/>
          <w:b/>
          <w:bCs/>
          <w:szCs w:val="22"/>
          <w:lang w:eastAsia="es-ES"/>
        </w:rPr>
        <w:t>Bash</w:t>
      </w:r>
      <w:proofErr w:type="spellEnd"/>
      <w:r w:rsidRPr="008A04E8">
        <w:rPr>
          <w:rFonts w:cs="Calibri"/>
          <w:szCs w:val="22"/>
          <w:lang w:eastAsia="es-ES"/>
        </w:rPr>
        <w:t xml:space="preserve"> porque tiene todos los comandos necesarios (al de Windows le falta el </w:t>
      </w:r>
      <w:proofErr w:type="spellStart"/>
      <w:r w:rsidRPr="00E26AC8">
        <w:rPr>
          <w:rFonts w:cs="Calibri"/>
          <w:b/>
          <w:bCs/>
          <w:szCs w:val="22"/>
          <w:lang w:eastAsia="es-ES"/>
        </w:rPr>
        <w:t>ssh</w:t>
      </w:r>
      <w:proofErr w:type="spellEnd"/>
      <w:r w:rsidRPr="00E26AC8">
        <w:rPr>
          <w:rFonts w:cs="Calibri"/>
          <w:b/>
          <w:bCs/>
          <w:szCs w:val="22"/>
          <w:lang w:eastAsia="es-ES"/>
        </w:rPr>
        <w:t>-</w:t>
      </w:r>
      <w:proofErr w:type="spellStart"/>
      <w:r w:rsidRPr="00E26AC8">
        <w:rPr>
          <w:rFonts w:cs="Calibri"/>
          <w:b/>
          <w:bCs/>
          <w:szCs w:val="22"/>
          <w:lang w:eastAsia="es-ES"/>
        </w:rPr>
        <w:t>copy</w:t>
      </w:r>
      <w:proofErr w:type="spellEnd"/>
      <w:r w:rsidRPr="00E26AC8">
        <w:rPr>
          <w:rFonts w:cs="Calibri"/>
          <w:b/>
          <w:bCs/>
          <w:szCs w:val="22"/>
          <w:lang w:eastAsia="es-ES"/>
        </w:rPr>
        <w:t>-id</w:t>
      </w:r>
      <w:r w:rsidR="004F42B0">
        <w:rPr>
          <w:rFonts w:cs="Calibri"/>
          <w:szCs w:val="22"/>
          <w:lang w:eastAsia="es-ES"/>
        </w:rPr>
        <w:t>)</w:t>
      </w:r>
      <w:r w:rsidRPr="008A04E8">
        <w:rPr>
          <w:rFonts w:cs="Calibri"/>
          <w:szCs w:val="22"/>
          <w:lang w:eastAsia="es-ES"/>
        </w:rPr>
        <w:t>.</w:t>
      </w:r>
      <w:r w:rsidR="004F42B0">
        <w:rPr>
          <w:rFonts w:cs="Calibri"/>
          <w:szCs w:val="22"/>
          <w:lang w:eastAsia="es-ES"/>
        </w:rPr>
        <w:t xml:space="preserve"> Pasos:</w:t>
      </w:r>
    </w:p>
    <w:p w14:paraId="18695721" w14:textId="77777777" w:rsidR="008A04E8" w:rsidRPr="00E26AC8" w:rsidRDefault="008A04E8" w:rsidP="004F42B0">
      <w:pPr>
        <w:pStyle w:val="Consola"/>
        <w:rPr>
          <w:b/>
          <w:bCs/>
          <w:lang w:val="en-US" w:eastAsia="es-ES"/>
        </w:rPr>
      </w:pPr>
      <w:proofErr w:type="spellStart"/>
      <w:r w:rsidRPr="00E26AC8">
        <w:rPr>
          <w:b/>
          <w:bCs/>
          <w:lang w:val="en-US" w:eastAsia="es-ES"/>
        </w:rPr>
        <w:t>ssh</w:t>
      </w:r>
      <w:proofErr w:type="spellEnd"/>
      <w:r w:rsidRPr="00E26AC8">
        <w:rPr>
          <w:b/>
          <w:bCs/>
          <w:lang w:val="en-US" w:eastAsia="es-ES"/>
        </w:rPr>
        <w:t xml:space="preserve">-keygen -t </w:t>
      </w:r>
      <w:proofErr w:type="spellStart"/>
      <w:r w:rsidRPr="00E26AC8">
        <w:rPr>
          <w:b/>
          <w:bCs/>
          <w:lang w:val="en-US" w:eastAsia="es-ES"/>
        </w:rPr>
        <w:t>rsa</w:t>
      </w:r>
      <w:proofErr w:type="spellEnd"/>
      <w:r w:rsidRPr="00E26AC8">
        <w:rPr>
          <w:b/>
          <w:bCs/>
          <w:lang w:val="en-US" w:eastAsia="es-ES"/>
        </w:rPr>
        <w:t xml:space="preserve"> -b 4096</w:t>
      </w:r>
    </w:p>
    <w:p w14:paraId="1652A078" w14:textId="77777777" w:rsidR="008A04E8" w:rsidRPr="00E26AC8" w:rsidRDefault="008A04E8" w:rsidP="004F42B0">
      <w:pPr>
        <w:pStyle w:val="Consola"/>
        <w:rPr>
          <w:b/>
          <w:bCs/>
          <w:lang w:val="en-US" w:eastAsia="es-ES"/>
        </w:rPr>
      </w:pPr>
      <w:r w:rsidRPr="00E26AC8">
        <w:rPr>
          <w:b/>
          <w:bCs/>
          <w:lang w:val="en-US" w:eastAsia="es-ES"/>
        </w:rPr>
        <w:t>export USER_AT_HOST="</w:t>
      </w:r>
      <w:proofErr w:type="spellStart"/>
      <w:r w:rsidRPr="00E26AC8">
        <w:rPr>
          <w:b/>
          <w:bCs/>
          <w:lang w:val="en-US" w:eastAsia="es-ES"/>
        </w:rPr>
        <w:t>ansible@master"</w:t>
      </w:r>
      <w:proofErr w:type="spellEnd"/>
    </w:p>
    <w:p w14:paraId="18825000" w14:textId="77777777" w:rsidR="008A04E8" w:rsidRPr="00E26AC8" w:rsidRDefault="008A04E8" w:rsidP="004F42B0">
      <w:pPr>
        <w:pStyle w:val="Consola"/>
        <w:rPr>
          <w:b/>
          <w:bCs/>
          <w:lang w:val="en-US" w:eastAsia="es-ES"/>
        </w:rPr>
      </w:pPr>
      <w:r w:rsidRPr="00E26AC8">
        <w:rPr>
          <w:b/>
          <w:bCs/>
          <w:lang w:val="en-US" w:eastAsia="es-ES"/>
        </w:rPr>
        <w:t>export PUBKEYPATH="$HOME/.</w:t>
      </w:r>
      <w:proofErr w:type="spellStart"/>
      <w:r w:rsidRPr="00E26AC8">
        <w:rPr>
          <w:b/>
          <w:bCs/>
          <w:lang w:val="en-US" w:eastAsia="es-ES"/>
        </w:rPr>
        <w:t>ssh</w:t>
      </w:r>
      <w:proofErr w:type="spellEnd"/>
      <w:r w:rsidRPr="00E26AC8">
        <w:rPr>
          <w:b/>
          <w:bCs/>
          <w:lang w:val="en-US" w:eastAsia="es-ES"/>
        </w:rPr>
        <w:t>/id_rsa.pub"</w:t>
      </w:r>
    </w:p>
    <w:p w14:paraId="098E8E92" w14:textId="77777777" w:rsidR="008A04E8" w:rsidRPr="00E26AC8" w:rsidRDefault="008A04E8" w:rsidP="004F42B0">
      <w:pPr>
        <w:pStyle w:val="Consola"/>
        <w:rPr>
          <w:b/>
          <w:bCs/>
          <w:lang w:val="en-US" w:eastAsia="es-ES"/>
        </w:rPr>
      </w:pPr>
      <w:proofErr w:type="spellStart"/>
      <w:r w:rsidRPr="00E26AC8">
        <w:rPr>
          <w:b/>
          <w:bCs/>
          <w:lang w:val="en-US" w:eastAsia="es-ES"/>
        </w:rPr>
        <w:t>ssh</w:t>
      </w:r>
      <w:proofErr w:type="spellEnd"/>
      <w:r w:rsidRPr="00E26AC8">
        <w:rPr>
          <w:b/>
          <w:bCs/>
          <w:lang w:val="en-US" w:eastAsia="es-ES"/>
        </w:rPr>
        <w:t>-copy-id -</w:t>
      </w:r>
      <w:proofErr w:type="spellStart"/>
      <w:r w:rsidRPr="00E26AC8">
        <w:rPr>
          <w:b/>
          <w:bCs/>
          <w:lang w:val="en-US" w:eastAsia="es-ES"/>
        </w:rPr>
        <w:t>i</w:t>
      </w:r>
      <w:proofErr w:type="spellEnd"/>
      <w:r w:rsidRPr="00E26AC8">
        <w:rPr>
          <w:b/>
          <w:bCs/>
          <w:lang w:val="en-US" w:eastAsia="es-ES"/>
        </w:rPr>
        <w:t xml:space="preserve"> "$PUBKEYPATH" "$USER_AT_HOST"</w:t>
      </w:r>
    </w:p>
    <w:p w14:paraId="656D6CDF" w14:textId="5C421F49" w:rsidR="008A04E8" w:rsidRPr="004F42B0" w:rsidRDefault="008A04E8" w:rsidP="004F42B0">
      <w:pPr>
        <w:pStyle w:val="Listacuadrado"/>
        <w:rPr>
          <w:lang w:eastAsia="es-ES"/>
        </w:rPr>
      </w:pPr>
      <w:r w:rsidRPr="004F42B0">
        <w:rPr>
          <w:lang w:eastAsia="es-ES"/>
        </w:rPr>
        <w:t xml:space="preserve">Comprobamos que se hace </w:t>
      </w:r>
      <w:proofErr w:type="spellStart"/>
      <w:r w:rsidRPr="004F42B0">
        <w:rPr>
          <w:lang w:eastAsia="es-ES"/>
        </w:rPr>
        <w:t>ssh</w:t>
      </w:r>
      <w:proofErr w:type="spellEnd"/>
      <w:r w:rsidRPr="004F42B0">
        <w:rPr>
          <w:lang w:eastAsia="es-ES"/>
        </w:rPr>
        <w:t xml:space="preserve"> sin meter contraseña</w:t>
      </w:r>
      <w:r w:rsidR="004F42B0" w:rsidRPr="004F42B0">
        <w:rPr>
          <w:lang w:eastAsia="es-ES"/>
        </w:rPr>
        <w:t xml:space="preserve"> (</w:t>
      </w:r>
      <w:proofErr w:type="spellStart"/>
      <w:r w:rsidRPr="00E26AC8">
        <w:rPr>
          <w:b/>
          <w:bCs/>
          <w:lang w:eastAsia="es-ES"/>
        </w:rPr>
        <w:t>ssh</w:t>
      </w:r>
      <w:proofErr w:type="spellEnd"/>
      <w:r w:rsidRPr="00E26AC8">
        <w:rPr>
          <w:b/>
          <w:bCs/>
          <w:lang w:eastAsia="es-ES"/>
        </w:rPr>
        <w:t xml:space="preserve"> </w:t>
      </w:r>
      <w:proofErr w:type="spellStart"/>
      <w:r w:rsidRPr="00E26AC8">
        <w:rPr>
          <w:b/>
          <w:bCs/>
          <w:lang w:eastAsia="es-ES"/>
        </w:rPr>
        <w:t>ansble@</w:t>
      </w:r>
      <w:proofErr w:type="gramStart"/>
      <w:r w:rsidRPr="00E26AC8">
        <w:rPr>
          <w:b/>
          <w:bCs/>
          <w:lang w:eastAsia="es-ES"/>
        </w:rPr>
        <w:t>master</w:t>
      </w:r>
      <w:proofErr w:type="spellEnd"/>
      <w:proofErr w:type="gramEnd"/>
      <w:r w:rsidR="004F42B0">
        <w:rPr>
          <w:lang w:eastAsia="es-ES"/>
        </w:rPr>
        <w:t>)</w:t>
      </w:r>
    </w:p>
    <w:p w14:paraId="671FC314" w14:textId="419DDA3A" w:rsidR="00356506" w:rsidRDefault="008A04E8" w:rsidP="00EB2DA8">
      <w:pPr>
        <w:pStyle w:val="Ttulo2"/>
      </w:pPr>
      <w:r>
        <w:t>Laboratorio 2: Comandos ad-hoc</w:t>
      </w:r>
    </w:p>
    <w:p w14:paraId="6D82EFFA" w14:textId="188C5B08" w:rsidR="004F42B0" w:rsidRDefault="004F42B0" w:rsidP="004F42B0">
      <w:pPr>
        <w:pStyle w:val="Listacuadrado"/>
        <w:rPr>
          <w:lang w:eastAsia="es-ES"/>
        </w:rPr>
      </w:pPr>
      <w:r w:rsidRPr="004F42B0">
        <w:rPr>
          <w:lang w:eastAsia="es-ES"/>
        </w:rPr>
        <w:t>Poner en marcha los nodos</w:t>
      </w:r>
      <w:r w:rsidR="00E26AC8">
        <w:rPr>
          <w:lang w:eastAsia="es-ES"/>
        </w:rPr>
        <w:t>:</w:t>
      </w:r>
    </w:p>
    <w:p w14:paraId="3DFC723D" w14:textId="69541DCC" w:rsidR="004F42B0" w:rsidRPr="004F42B0" w:rsidRDefault="004F42B0" w:rsidP="004F42B0">
      <w:pPr>
        <w:pStyle w:val="Listacuadrado"/>
        <w:numPr>
          <w:ilvl w:val="1"/>
          <w:numId w:val="3"/>
        </w:numPr>
        <w:rPr>
          <w:lang w:eastAsia="es-ES"/>
        </w:rPr>
      </w:pPr>
      <w:r w:rsidRPr="004F42B0">
        <w:rPr>
          <w:rFonts w:cs="Calibri"/>
          <w:szCs w:val="22"/>
          <w:lang w:eastAsia="es-ES"/>
        </w:rPr>
        <w:t xml:space="preserve">Conectar los nodos al </w:t>
      </w:r>
      <w:proofErr w:type="spellStart"/>
      <w:r w:rsidRPr="004F42B0">
        <w:rPr>
          <w:rFonts w:cs="Calibri"/>
          <w:szCs w:val="22"/>
          <w:lang w:eastAsia="es-ES"/>
        </w:rPr>
        <w:t>switch</w:t>
      </w:r>
      <w:proofErr w:type="spellEnd"/>
      <w:r w:rsidRPr="004F42B0">
        <w:rPr>
          <w:rFonts w:cs="Calibri"/>
          <w:szCs w:val="22"/>
          <w:lang w:eastAsia="es-ES"/>
        </w:rPr>
        <w:t xml:space="preserve"> virtual (Virtual </w:t>
      </w:r>
      <w:proofErr w:type="spellStart"/>
      <w:r w:rsidRPr="004F42B0">
        <w:rPr>
          <w:rFonts w:cs="Calibri"/>
          <w:szCs w:val="22"/>
          <w:lang w:eastAsia="es-ES"/>
        </w:rPr>
        <w:t>Switch</w:t>
      </w:r>
      <w:proofErr w:type="spellEnd"/>
      <w:r w:rsidRPr="004F42B0">
        <w:rPr>
          <w:rFonts w:cs="Calibri"/>
          <w:szCs w:val="22"/>
          <w:lang w:eastAsia="es-ES"/>
        </w:rPr>
        <w:t>).</w:t>
      </w:r>
    </w:p>
    <w:p w14:paraId="5B081C96" w14:textId="1C67477A" w:rsidR="004F42B0" w:rsidRPr="004F42B0" w:rsidRDefault="004F42B0" w:rsidP="004F42B0">
      <w:pPr>
        <w:pStyle w:val="Listacuadrado"/>
        <w:numPr>
          <w:ilvl w:val="1"/>
          <w:numId w:val="3"/>
        </w:numPr>
        <w:rPr>
          <w:lang w:eastAsia="es-ES"/>
        </w:rPr>
      </w:pPr>
      <w:r>
        <w:rPr>
          <w:rFonts w:cs="Calibri"/>
          <w:szCs w:val="22"/>
          <w:lang w:eastAsia="es-ES"/>
        </w:rPr>
        <w:t xml:space="preserve">Hacer que la red arranque con la máquina: </w:t>
      </w:r>
    </w:p>
    <w:p w14:paraId="3BB9FE0D" w14:textId="28A2A8CB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r w:rsidRPr="00E26AC8">
        <w:rPr>
          <w:b/>
          <w:bCs/>
          <w:lang w:val="en-US" w:eastAsia="es-ES"/>
        </w:rPr>
        <w:t>v</w:t>
      </w:r>
      <w:r w:rsidRPr="00E26AC8">
        <w:rPr>
          <w:b/>
          <w:bCs/>
          <w:lang w:val="en-US" w:eastAsia="es-ES"/>
        </w:rPr>
        <w:t>i /</w:t>
      </w:r>
      <w:proofErr w:type="spellStart"/>
      <w:r w:rsidRPr="00E26AC8">
        <w:rPr>
          <w:b/>
          <w:bCs/>
          <w:lang w:val="en-US" w:eastAsia="es-ES"/>
        </w:rPr>
        <w:t>etc</w:t>
      </w:r>
      <w:proofErr w:type="spellEnd"/>
      <w:r w:rsidRPr="00E26AC8">
        <w:rPr>
          <w:b/>
          <w:bCs/>
          <w:lang w:val="en-US" w:eastAsia="es-ES"/>
        </w:rPr>
        <w:t>/</w:t>
      </w:r>
      <w:proofErr w:type="spellStart"/>
      <w:r w:rsidRPr="00E26AC8">
        <w:rPr>
          <w:b/>
          <w:bCs/>
          <w:lang w:val="en-US" w:eastAsia="es-ES"/>
        </w:rPr>
        <w:t>sysconfig</w:t>
      </w:r>
      <w:proofErr w:type="spellEnd"/>
      <w:r w:rsidRPr="00E26AC8">
        <w:rPr>
          <w:b/>
          <w:bCs/>
          <w:lang w:val="en-US" w:eastAsia="es-ES"/>
        </w:rPr>
        <w:t>/network-scripts/ifcfg-eth0</w:t>
      </w:r>
    </w:p>
    <w:p w14:paraId="5561564F" w14:textId="77777777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r w:rsidRPr="00E26AC8">
        <w:rPr>
          <w:b/>
          <w:bCs/>
          <w:lang w:val="en-US" w:eastAsia="es-ES"/>
        </w:rPr>
        <w:t>ONBOOT=yes</w:t>
      </w:r>
    </w:p>
    <w:p w14:paraId="7CFB5C63" w14:textId="48FC4A4B" w:rsidR="004F42B0" w:rsidRPr="00E26AC8" w:rsidRDefault="00E26AC8" w:rsidP="004F42B0">
      <w:pPr>
        <w:pStyle w:val="Consola"/>
        <w:rPr>
          <w:b/>
          <w:bCs/>
          <w:lang w:val="en-US" w:eastAsia="es-ES"/>
        </w:rPr>
      </w:pPr>
      <w:proofErr w:type="spellStart"/>
      <w:r w:rsidRPr="00E26AC8">
        <w:rPr>
          <w:b/>
          <w:bCs/>
          <w:lang w:val="en-US" w:eastAsia="es-ES"/>
        </w:rPr>
        <w:t>s</w:t>
      </w:r>
      <w:r w:rsidR="004F42B0" w:rsidRPr="00E26AC8">
        <w:rPr>
          <w:b/>
          <w:bCs/>
          <w:lang w:val="en-US" w:eastAsia="es-ES"/>
        </w:rPr>
        <w:t>ystemctl</w:t>
      </w:r>
      <w:proofErr w:type="spellEnd"/>
      <w:r w:rsidR="004F42B0" w:rsidRPr="00E26AC8">
        <w:rPr>
          <w:b/>
          <w:bCs/>
          <w:lang w:val="en-US" w:eastAsia="es-ES"/>
        </w:rPr>
        <w:t xml:space="preserve"> restart network</w:t>
      </w:r>
    </w:p>
    <w:p w14:paraId="5585AEF1" w14:textId="6F54F0B1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proofErr w:type="spellStart"/>
      <w:r w:rsidRPr="00E26AC8">
        <w:rPr>
          <w:b/>
          <w:bCs/>
          <w:lang w:val="en-US" w:eastAsia="es-ES"/>
        </w:rPr>
        <w:t>i</w:t>
      </w:r>
      <w:r w:rsidRPr="00E26AC8">
        <w:rPr>
          <w:b/>
          <w:bCs/>
          <w:lang w:val="en-US" w:eastAsia="es-ES"/>
        </w:rPr>
        <w:t>p</w:t>
      </w:r>
      <w:proofErr w:type="spellEnd"/>
      <w:r w:rsidRPr="00E26AC8">
        <w:rPr>
          <w:b/>
          <w:bCs/>
          <w:lang w:val="en-US" w:eastAsia="es-ES"/>
        </w:rPr>
        <w:t xml:space="preserve"> </w:t>
      </w:r>
      <w:proofErr w:type="spellStart"/>
      <w:r w:rsidRPr="00E26AC8">
        <w:rPr>
          <w:b/>
          <w:bCs/>
          <w:lang w:val="en-US" w:eastAsia="es-ES"/>
        </w:rPr>
        <w:t>addr</w:t>
      </w:r>
      <w:proofErr w:type="spellEnd"/>
      <w:r w:rsidRPr="00E26AC8">
        <w:rPr>
          <w:b/>
          <w:bCs/>
          <w:lang w:val="en-US" w:eastAsia="es-ES"/>
        </w:rPr>
        <w:t xml:space="preserve"> </w:t>
      </w:r>
      <w:proofErr w:type="gramStart"/>
      <w:r w:rsidRPr="00E26AC8">
        <w:rPr>
          <w:b/>
          <w:bCs/>
          <w:lang w:val="en-US" w:eastAsia="es-ES"/>
        </w:rPr>
        <w:t>show</w:t>
      </w:r>
      <w:proofErr w:type="gramEnd"/>
    </w:p>
    <w:p w14:paraId="16CB482C" w14:textId="77777777" w:rsidR="004F42B0" w:rsidRDefault="004F42B0" w:rsidP="004F42B0">
      <w:pPr>
        <w:pStyle w:val="Listacuadrado"/>
        <w:rPr>
          <w:lang w:eastAsia="es-ES"/>
        </w:rPr>
      </w:pPr>
      <w:r w:rsidRPr="004F42B0">
        <w:rPr>
          <w:lang w:eastAsia="es-ES"/>
        </w:rPr>
        <w:t xml:space="preserve">Permitir que el usuario </w:t>
      </w:r>
      <w:r w:rsidRPr="004F42B0">
        <w:rPr>
          <w:b/>
          <w:bCs/>
          <w:lang w:eastAsia="es-ES"/>
        </w:rPr>
        <w:t xml:space="preserve">ansible </w:t>
      </w:r>
      <w:r w:rsidRPr="004F42B0">
        <w:rPr>
          <w:lang w:eastAsia="es-ES"/>
        </w:rPr>
        <w:t xml:space="preserve">en </w:t>
      </w:r>
      <w:proofErr w:type="gramStart"/>
      <w:r w:rsidRPr="004F42B0">
        <w:rPr>
          <w:b/>
          <w:bCs/>
          <w:lang w:eastAsia="es-ES"/>
        </w:rPr>
        <w:t>master</w:t>
      </w:r>
      <w:proofErr w:type="gramEnd"/>
      <w:r w:rsidRPr="004F42B0">
        <w:rPr>
          <w:lang w:eastAsia="es-ES"/>
        </w:rPr>
        <w:t xml:space="preserve"> pueda acceder como </w:t>
      </w:r>
      <w:proofErr w:type="spellStart"/>
      <w:r w:rsidRPr="004F42B0">
        <w:rPr>
          <w:b/>
          <w:bCs/>
          <w:lang w:eastAsia="es-ES"/>
        </w:rPr>
        <w:t>root</w:t>
      </w:r>
      <w:proofErr w:type="spellEnd"/>
      <w:r w:rsidRPr="004F42B0">
        <w:rPr>
          <w:lang w:eastAsia="es-ES"/>
        </w:rPr>
        <w:t xml:space="preserve"> a los otros nodos</w:t>
      </w:r>
      <w:r>
        <w:rPr>
          <w:lang w:eastAsia="es-ES"/>
        </w:rPr>
        <w:t xml:space="preserve"> y a él mismo:</w:t>
      </w:r>
    </w:p>
    <w:p w14:paraId="6A1DA572" w14:textId="60437423" w:rsidR="004F42B0" w:rsidRPr="004F42B0" w:rsidRDefault="004F42B0" w:rsidP="004F42B0">
      <w:pPr>
        <w:pStyle w:val="Listacuadrado"/>
        <w:numPr>
          <w:ilvl w:val="1"/>
          <w:numId w:val="3"/>
        </w:numPr>
        <w:rPr>
          <w:lang w:eastAsia="es-ES"/>
        </w:rPr>
      </w:pPr>
      <w:r w:rsidRPr="004F42B0">
        <w:rPr>
          <w:rFonts w:cs="Calibri"/>
          <w:szCs w:val="22"/>
          <w:lang w:eastAsia="es-ES"/>
        </w:rPr>
        <w:lastRenderedPageBreak/>
        <w:t xml:space="preserve">En </w:t>
      </w:r>
      <w:r w:rsidRPr="004F42B0">
        <w:rPr>
          <w:rFonts w:cs="Calibri"/>
          <w:b/>
          <w:bCs/>
          <w:szCs w:val="22"/>
          <w:lang w:eastAsia="es-ES"/>
        </w:rPr>
        <w:t>/</w:t>
      </w:r>
      <w:proofErr w:type="spellStart"/>
      <w:r w:rsidRPr="004F42B0">
        <w:rPr>
          <w:rFonts w:cs="Calibri"/>
          <w:b/>
          <w:bCs/>
          <w:szCs w:val="22"/>
          <w:lang w:eastAsia="es-ES"/>
        </w:rPr>
        <w:t>etc</w:t>
      </w:r>
      <w:proofErr w:type="spellEnd"/>
      <w:r w:rsidRPr="004F42B0">
        <w:rPr>
          <w:rFonts w:cs="Calibri"/>
          <w:b/>
          <w:bCs/>
          <w:szCs w:val="22"/>
          <w:lang w:eastAsia="es-ES"/>
        </w:rPr>
        <w:t>/localhost</w:t>
      </w:r>
    </w:p>
    <w:p w14:paraId="0E60FB15" w14:textId="333A2C69" w:rsidR="004F42B0" w:rsidRPr="00E26AC8" w:rsidRDefault="004F42B0" w:rsidP="004F42B0">
      <w:pPr>
        <w:pStyle w:val="Consola"/>
        <w:rPr>
          <w:b/>
          <w:bCs/>
          <w:lang w:eastAsia="es-ES"/>
        </w:rPr>
      </w:pPr>
      <w:proofErr w:type="gramStart"/>
      <w:r w:rsidRPr="00E26AC8">
        <w:rPr>
          <w:b/>
          <w:bCs/>
          <w:lang w:eastAsia="es-ES"/>
        </w:rPr>
        <w:t>172.18.105.134  nodo</w:t>
      </w:r>
      <w:proofErr w:type="gramEnd"/>
      <w:r w:rsidRPr="00E26AC8">
        <w:rPr>
          <w:b/>
          <w:bCs/>
          <w:lang w:eastAsia="es-ES"/>
        </w:rPr>
        <w:t>01</w:t>
      </w:r>
    </w:p>
    <w:p w14:paraId="398D00FD" w14:textId="59C6816C" w:rsidR="004F42B0" w:rsidRPr="00E26AC8" w:rsidRDefault="004F42B0" w:rsidP="004F42B0">
      <w:pPr>
        <w:pStyle w:val="Consola"/>
        <w:rPr>
          <w:b/>
          <w:bCs/>
          <w:lang w:eastAsia="es-ES"/>
        </w:rPr>
      </w:pPr>
      <w:proofErr w:type="gramStart"/>
      <w:r w:rsidRPr="00E26AC8">
        <w:rPr>
          <w:b/>
          <w:bCs/>
          <w:lang w:eastAsia="es-ES"/>
        </w:rPr>
        <w:t>172.18.105.141  nodo</w:t>
      </w:r>
      <w:proofErr w:type="gramEnd"/>
      <w:r w:rsidRPr="00E26AC8">
        <w:rPr>
          <w:b/>
          <w:bCs/>
          <w:lang w:eastAsia="es-ES"/>
        </w:rPr>
        <w:t>02</w:t>
      </w:r>
    </w:p>
    <w:p w14:paraId="716BB1C4" w14:textId="49A0A72C" w:rsidR="004F42B0" w:rsidRPr="004F42B0" w:rsidRDefault="004F42B0" w:rsidP="004F42B0">
      <w:pPr>
        <w:pStyle w:val="Listacuadrado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 xml:space="preserve">Desde </w:t>
      </w:r>
      <w:proofErr w:type="gramStart"/>
      <w:r w:rsidRPr="004F42B0">
        <w:rPr>
          <w:b/>
          <w:bCs/>
          <w:lang w:eastAsia="es-ES"/>
        </w:rPr>
        <w:t>master</w:t>
      </w:r>
      <w:proofErr w:type="gramEnd"/>
      <w:r w:rsidRPr="004F42B0">
        <w:rPr>
          <w:lang w:eastAsia="es-ES"/>
        </w:rPr>
        <w:t>:</w:t>
      </w:r>
    </w:p>
    <w:p w14:paraId="4B8F8D76" w14:textId="77777777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proofErr w:type="spellStart"/>
      <w:r w:rsidRPr="00E26AC8">
        <w:rPr>
          <w:b/>
          <w:bCs/>
          <w:lang w:val="en-US" w:eastAsia="es-ES"/>
        </w:rPr>
        <w:t>ssh</w:t>
      </w:r>
      <w:proofErr w:type="spellEnd"/>
      <w:r w:rsidRPr="00E26AC8">
        <w:rPr>
          <w:b/>
          <w:bCs/>
          <w:lang w:val="en-US" w:eastAsia="es-ES"/>
        </w:rPr>
        <w:t xml:space="preserve">-keygen -t </w:t>
      </w:r>
      <w:proofErr w:type="spellStart"/>
      <w:r w:rsidRPr="00E26AC8">
        <w:rPr>
          <w:b/>
          <w:bCs/>
          <w:lang w:val="en-US" w:eastAsia="es-ES"/>
        </w:rPr>
        <w:t>rsa</w:t>
      </w:r>
      <w:proofErr w:type="spellEnd"/>
      <w:r w:rsidRPr="00E26AC8">
        <w:rPr>
          <w:b/>
          <w:bCs/>
          <w:lang w:val="en-US" w:eastAsia="es-ES"/>
        </w:rPr>
        <w:t xml:space="preserve"> -b 4096</w:t>
      </w:r>
    </w:p>
    <w:p w14:paraId="5D32B903" w14:textId="77777777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r w:rsidRPr="00E26AC8">
        <w:rPr>
          <w:b/>
          <w:bCs/>
          <w:lang w:val="en-US" w:eastAsia="es-ES"/>
        </w:rPr>
        <w:t>export USER_AT_HOST="root@nodo01"</w:t>
      </w:r>
    </w:p>
    <w:p w14:paraId="7DF09D6D" w14:textId="77777777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r w:rsidRPr="00E26AC8">
        <w:rPr>
          <w:b/>
          <w:bCs/>
          <w:lang w:val="en-US" w:eastAsia="es-ES"/>
        </w:rPr>
        <w:t>export PUBKEYPATH="$HOME/.</w:t>
      </w:r>
      <w:proofErr w:type="spellStart"/>
      <w:r w:rsidRPr="00E26AC8">
        <w:rPr>
          <w:b/>
          <w:bCs/>
          <w:lang w:val="en-US" w:eastAsia="es-ES"/>
        </w:rPr>
        <w:t>ssh</w:t>
      </w:r>
      <w:proofErr w:type="spellEnd"/>
      <w:r w:rsidRPr="00E26AC8">
        <w:rPr>
          <w:b/>
          <w:bCs/>
          <w:lang w:val="en-US" w:eastAsia="es-ES"/>
        </w:rPr>
        <w:t>/id_rsa.pub"</w:t>
      </w:r>
    </w:p>
    <w:p w14:paraId="12D449AC" w14:textId="77777777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proofErr w:type="spellStart"/>
      <w:r w:rsidRPr="00E26AC8">
        <w:rPr>
          <w:b/>
          <w:bCs/>
          <w:lang w:val="en-US" w:eastAsia="es-ES"/>
        </w:rPr>
        <w:t>ssh</w:t>
      </w:r>
      <w:proofErr w:type="spellEnd"/>
      <w:r w:rsidRPr="00E26AC8">
        <w:rPr>
          <w:b/>
          <w:bCs/>
          <w:lang w:val="en-US" w:eastAsia="es-ES"/>
        </w:rPr>
        <w:t>-copy-id -</w:t>
      </w:r>
      <w:proofErr w:type="spellStart"/>
      <w:r w:rsidRPr="00E26AC8">
        <w:rPr>
          <w:b/>
          <w:bCs/>
          <w:lang w:val="en-US" w:eastAsia="es-ES"/>
        </w:rPr>
        <w:t>i</w:t>
      </w:r>
      <w:proofErr w:type="spellEnd"/>
      <w:r w:rsidRPr="00E26AC8">
        <w:rPr>
          <w:b/>
          <w:bCs/>
          <w:lang w:val="en-US" w:eastAsia="es-ES"/>
        </w:rPr>
        <w:t xml:space="preserve"> "$PUBKEYPATH" "$USER_AT_HOST"</w:t>
      </w:r>
    </w:p>
    <w:p w14:paraId="751B14B0" w14:textId="77777777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r w:rsidRPr="00E26AC8">
        <w:rPr>
          <w:b/>
          <w:bCs/>
          <w:lang w:val="en-US" w:eastAsia="es-ES"/>
        </w:rPr>
        <w:t>export USER_AT_HOST="root@nodo02"</w:t>
      </w:r>
    </w:p>
    <w:p w14:paraId="2AF58F89" w14:textId="77777777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proofErr w:type="spellStart"/>
      <w:r w:rsidRPr="00E26AC8">
        <w:rPr>
          <w:b/>
          <w:bCs/>
          <w:lang w:val="en-US" w:eastAsia="es-ES"/>
        </w:rPr>
        <w:t>ssh</w:t>
      </w:r>
      <w:proofErr w:type="spellEnd"/>
      <w:r w:rsidRPr="00E26AC8">
        <w:rPr>
          <w:b/>
          <w:bCs/>
          <w:lang w:val="en-US" w:eastAsia="es-ES"/>
        </w:rPr>
        <w:t>-copy-id -</w:t>
      </w:r>
      <w:proofErr w:type="spellStart"/>
      <w:r w:rsidRPr="00E26AC8">
        <w:rPr>
          <w:b/>
          <w:bCs/>
          <w:lang w:val="en-US" w:eastAsia="es-ES"/>
        </w:rPr>
        <w:t>i</w:t>
      </w:r>
      <w:proofErr w:type="spellEnd"/>
      <w:r w:rsidRPr="00E26AC8">
        <w:rPr>
          <w:b/>
          <w:bCs/>
          <w:lang w:val="en-US" w:eastAsia="es-ES"/>
        </w:rPr>
        <w:t xml:space="preserve"> "$PUBKEYPATH" "$USER_AT_HOST"</w:t>
      </w:r>
    </w:p>
    <w:p w14:paraId="29904E51" w14:textId="77777777" w:rsidR="004F42B0" w:rsidRPr="00E26AC8" w:rsidRDefault="004F42B0" w:rsidP="004F42B0">
      <w:pPr>
        <w:pStyle w:val="Consola"/>
        <w:rPr>
          <w:b/>
          <w:bCs/>
          <w:lang w:val="en-US" w:eastAsia="es-ES"/>
        </w:rPr>
      </w:pPr>
      <w:r w:rsidRPr="00E26AC8">
        <w:rPr>
          <w:b/>
          <w:bCs/>
          <w:lang w:val="en-US" w:eastAsia="es-ES"/>
        </w:rPr>
        <w:t>export USER_AT_HOST="</w:t>
      </w:r>
      <w:proofErr w:type="spellStart"/>
      <w:r w:rsidRPr="00E26AC8">
        <w:rPr>
          <w:b/>
          <w:bCs/>
          <w:lang w:val="en-US" w:eastAsia="es-ES"/>
        </w:rPr>
        <w:t>ansible@localhost</w:t>
      </w:r>
      <w:proofErr w:type="spellEnd"/>
      <w:r w:rsidRPr="00E26AC8">
        <w:rPr>
          <w:b/>
          <w:bCs/>
          <w:lang w:val="en-US" w:eastAsia="es-ES"/>
        </w:rPr>
        <w:t>"</w:t>
      </w:r>
    </w:p>
    <w:p w14:paraId="20194136" w14:textId="77777777" w:rsidR="004F42B0" w:rsidRPr="004F42B0" w:rsidRDefault="004F42B0" w:rsidP="004F42B0">
      <w:pPr>
        <w:pStyle w:val="Consola"/>
        <w:rPr>
          <w:lang w:val="en-US" w:eastAsia="es-ES"/>
        </w:rPr>
      </w:pPr>
      <w:proofErr w:type="spellStart"/>
      <w:r w:rsidRPr="00E26AC8">
        <w:rPr>
          <w:b/>
          <w:bCs/>
          <w:lang w:val="en-US" w:eastAsia="es-ES"/>
        </w:rPr>
        <w:t>ssh</w:t>
      </w:r>
      <w:proofErr w:type="spellEnd"/>
      <w:r w:rsidRPr="00E26AC8">
        <w:rPr>
          <w:b/>
          <w:bCs/>
          <w:lang w:val="en-US" w:eastAsia="es-ES"/>
        </w:rPr>
        <w:t>-copy-id -</w:t>
      </w:r>
      <w:proofErr w:type="spellStart"/>
      <w:r w:rsidRPr="00E26AC8">
        <w:rPr>
          <w:b/>
          <w:bCs/>
          <w:lang w:val="en-US" w:eastAsia="es-ES"/>
        </w:rPr>
        <w:t>i</w:t>
      </w:r>
      <w:proofErr w:type="spellEnd"/>
      <w:r w:rsidRPr="00E26AC8">
        <w:rPr>
          <w:b/>
          <w:bCs/>
          <w:lang w:val="en-US" w:eastAsia="es-ES"/>
        </w:rPr>
        <w:t xml:space="preserve"> "$PUBKEYPATH" "$USER_AT_HOST"</w:t>
      </w:r>
    </w:p>
    <w:p w14:paraId="6DCF16D1" w14:textId="77777777" w:rsidR="004F42B0" w:rsidRDefault="004F42B0" w:rsidP="004F42B0">
      <w:pPr>
        <w:pStyle w:val="Listacuadrado"/>
        <w:numPr>
          <w:ilvl w:val="1"/>
          <w:numId w:val="3"/>
        </w:numPr>
        <w:rPr>
          <w:lang w:eastAsia="es-ES"/>
        </w:rPr>
      </w:pPr>
      <w:r w:rsidRPr="004F42B0">
        <w:rPr>
          <w:lang w:eastAsia="es-ES"/>
        </w:rPr>
        <w:t xml:space="preserve">Probamos a hacer </w:t>
      </w:r>
      <w:proofErr w:type="spellStart"/>
      <w:r w:rsidRPr="004F42B0">
        <w:rPr>
          <w:lang w:eastAsia="es-ES"/>
        </w:rPr>
        <w:t>ssh</w:t>
      </w:r>
      <w:proofErr w:type="spellEnd"/>
      <w:r w:rsidRPr="004F42B0">
        <w:rPr>
          <w:lang w:eastAsia="es-ES"/>
        </w:rPr>
        <w:t xml:space="preserve"> a los nodos (</w:t>
      </w:r>
      <w:proofErr w:type="spellStart"/>
      <w:r w:rsidRPr="004F42B0">
        <w:rPr>
          <w:lang w:eastAsia="es-ES"/>
        </w:rPr>
        <w:t>ssh</w:t>
      </w:r>
      <w:proofErr w:type="spellEnd"/>
      <w:r w:rsidRPr="004F42B0">
        <w:rPr>
          <w:lang w:eastAsia="es-ES"/>
        </w:rPr>
        <w:t xml:space="preserve"> root@nodo01, </w:t>
      </w:r>
      <w:proofErr w:type="spellStart"/>
      <w:r w:rsidRPr="004F42B0">
        <w:rPr>
          <w:lang w:eastAsia="es-ES"/>
        </w:rPr>
        <w:t>ssh</w:t>
      </w:r>
      <w:proofErr w:type="spellEnd"/>
      <w:r w:rsidRPr="004F42B0">
        <w:rPr>
          <w:lang w:eastAsia="es-ES"/>
        </w:rPr>
        <w:t xml:space="preserve"> root@nodo02, </w:t>
      </w:r>
      <w:proofErr w:type="spellStart"/>
      <w:r w:rsidRPr="004F42B0">
        <w:rPr>
          <w:lang w:eastAsia="es-ES"/>
        </w:rPr>
        <w:t>ansible@localhost</w:t>
      </w:r>
      <w:proofErr w:type="spellEnd"/>
      <w:r>
        <w:rPr>
          <w:lang w:eastAsia="es-ES"/>
        </w:rPr>
        <w:t>)</w:t>
      </w:r>
    </w:p>
    <w:p w14:paraId="09037A32" w14:textId="77777777" w:rsidR="004F42B0" w:rsidRPr="004F42B0" w:rsidRDefault="004F42B0" w:rsidP="00E26AC8">
      <w:pPr>
        <w:pStyle w:val="Listacuadrado"/>
        <w:rPr>
          <w:lang w:eastAsia="es-ES"/>
        </w:rPr>
      </w:pPr>
      <w:r w:rsidRPr="004F42B0">
        <w:rPr>
          <w:lang w:eastAsia="es-ES"/>
        </w:rPr>
        <w:t xml:space="preserve">Buscar ayuda de los módulos: </w:t>
      </w:r>
    </w:p>
    <w:p w14:paraId="23793497" w14:textId="5767E160" w:rsidR="004F42B0" w:rsidRPr="004F42B0" w:rsidRDefault="004F42B0" w:rsidP="00E26AC8">
      <w:pPr>
        <w:pStyle w:val="Listacuadrado"/>
        <w:numPr>
          <w:ilvl w:val="1"/>
          <w:numId w:val="3"/>
        </w:numPr>
        <w:rPr>
          <w:lang w:eastAsia="es-ES"/>
        </w:rPr>
      </w:pPr>
      <w:r w:rsidRPr="004F42B0">
        <w:rPr>
          <w:rFonts w:cs="Calibri"/>
          <w:szCs w:val="22"/>
          <w:lang w:eastAsia="es-ES"/>
        </w:rPr>
        <w:t>ansible-</w:t>
      </w:r>
      <w:proofErr w:type="spellStart"/>
      <w:r w:rsidRPr="004F42B0">
        <w:rPr>
          <w:rFonts w:cs="Calibri"/>
          <w:szCs w:val="22"/>
          <w:lang w:eastAsia="es-ES"/>
        </w:rPr>
        <w:t>doc</w:t>
      </w:r>
      <w:proofErr w:type="spellEnd"/>
      <w:r w:rsidRPr="004F42B0">
        <w:rPr>
          <w:rFonts w:cs="Calibri"/>
          <w:szCs w:val="22"/>
          <w:lang w:eastAsia="es-ES"/>
        </w:rPr>
        <w:t xml:space="preserve"> </w:t>
      </w:r>
      <w:r>
        <w:rPr>
          <w:rFonts w:cs="Calibri"/>
          <w:szCs w:val="22"/>
          <w:lang w:eastAsia="es-ES"/>
        </w:rPr>
        <w:t>–</w:t>
      </w:r>
      <w:proofErr w:type="spellStart"/>
      <w:r w:rsidRPr="004F42B0">
        <w:rPr>
          <w:rFonts w:cs="Calibri"/>
          <w:szCs w:val="22"/>
          <w:lang w:eastAsia="es-ES"/>
        </w:rPr>
        <w:t>list</w:t>
      </w:r>
      <w:proofErr w:type="spellEnd"/>
    </w:p>
    <w:p w14:paraId="3296E549" w14:textId="79FE1504" w:rsidR="004F42B0" w:rsidRPr="004F42B0" w:rsidRDefault="004F42B0" w:rsidP="00E26AC8">
      <w:pPr>
        <w:pStyle w:val="Listacuadrado"/>
        <w:numPr>
          <w:ilvl w:val="1"/>
          <w:numId w:val="3"/>
        </w:numPr>
        <w:rPr>
          <w:lang w:eastAsia="es-ES"/>
        </w:rPr>
      </w:pPr>
      <w:proofErr w:type="spellStart"/>
      <w:r w:rsidRPr="004F42B0">
        <w:rPr>
          <w:rFonts w:cs="Calibri"/>
          <w:szCs w:val="22"/>
          <w:lang w:eastAsia="es-ES"/>
        </w:rPr>
        <w:t>Ansible-doc</w:t>
      </w:r>
      <w:proofErr w:type="spellEnd"/>
      <w:r w:rsidRPr="004F42B0">
        <w:rPr>
          <w:rFonts w:cs="Calibri"/>
          <w:szCs w:val="22"/>
          <w:lang w:eastAsia="es-ES"/>
        </w:rPr>
        <w:t xml:space="preserve"> &lt;módulo&gt;</w:t>
      </w:r>
    </w:p>
    <w:p w14:paraId="61E6FEA7" w14:textId="77777777" w:rsidR="004F42B0" w:rsidRPr="004F42B0" w:rsidRDefault="004F42B0" w:rsidP="004F42B0">
      <w:pPr>
        <w:pStyle w:val="Ttulo3"/>
        <w:rPr>
          <w:lang w:eastAsia="es-ES"/>
        </w:rPr>
      </w:pPr>
      <w:r w:rsidRPr="004F42B0">
        <w:rPr>
          <w:lang w:eastAsia="es-ES"/>
        </w:rPr>
        <w:t>ad-hoc_01.sh --&gt; ping a todos los nodos del inventario</w:t>
      </w:r>
    </w:p>
    <w:p w14:paraId="0581074D" w14:textId="5074A165" w:rsidR="004F42B0" w:rsidRPr="004F42B0" w:rsidRDefault="004F42B0" w:rsidP="00DC7BCA">
      <w:pPr>
        <w:pStyle w:val="Listacuadrado"/>
        <w:rPr>
          <w:lang w:eastAsia="es-ES"/>
        </w:rPr>
      </w:pPr>
      <w:r w:rsidRPr="004F42B0">
        <w:rPr>
          <w:lang w:eastAsia="es-ES"/>
        </w:rPr>
        <w:t>No permite la conexión, creo que porque no confía en las claves SSH</w:t>
      </w:r>
      <w:r w:rsidR="00E26AC8">
        <w:rPr>
          <w:lang w:eastAsia="es-ES"/>
        </w:rPr>
        <w:t>.</w:t>
      </w:r>
      <w:r w:rsidR="00372C07">
        <w:rPr>
          <w:lang w:eastAsia="es-ES"/>
        </w:rPr>
        <w:t xml:space="preserve"> </w:t>
      </w:r>
      <w:proofErr w:type="spellStart"/>
      <w:r w:rsidRPr="00372C07">
        <w:rPr>
          <w:rFonts w:cs="Calibri"/>
          <w:color w:val="000000"/>
          <w:szCs w:val="22"/>
          <w:lang w:val="en-US" w:eastAsia="es-ES"/>
        </w:rPr>
        <w:t>En</w:t>
      </w:r>
      <w:proofErr w:type="spellEnd"/>
      <w:r w:rsidRPr="00372C07">
        <w:rPr>
          <w:rFonts w:cs="Calibri"/>
          <w:color w:val="000000"/>
          <w:szCs w:val="22"/>
          <w:lang w:val="en-US" w:eastAsia="es-ES"/>
        </w:rPr>
        <w:t xml:space="preserve"> </w:t>
      </w:r>
      <w:proofErr w:type="spellStart"/>
      <w:r w:rsidRPr="00372C07">
        <w:rPr>
          <w:rFonts w:cs="Calibri"/>
          <w:b/>
          <w:bCs/>
          <w:color w:val="000000"/>
          <w:szCs w:val="22"/>
          <w:lang w:val="en-US" w:eastAsia="es-ES"/>
        </w:rPr>
        <w:t>ansible.cfg</w:t>
      </w:r>
      <w:proofErr w:type="spellEnd"/>
      <w:r w:rsidRPr="00372C07">
        <w:rPr>
          <w:rFonts w:cs="Calibri"/>
          <w:color w:val="000000"/>
          <w:szCs w:val="22"/>
          <w:lang w:val="en-US" w:eastAsia="es-ES"/>
        </w:rPr>
        <w:t xml:space="preserve">, </w:t>
      </w:r>
      <w:proofErr w:type="spellStart"/>
      <w:r w:rsidRPr="00372C07">
        <w:rPr>
          <w:rFonts w:cs="Calibri"/>
          <w:color w:val="000000"/>
          <w:szCs w:val="22"/>
          <w:lang w:val="en-US" w:eastAsia="es-ES"/>
        </w:rPr>
        <w:t>metemos</w:t>
      </w:r>
      <w:proofErr w:type="spellEnd"/>
      <w:r w:rsidRPr="00372C07">
        <w:rPr>
          <w:rFonts w:cs="Calibri"/>
          <w:color w:val="000000"/>
          <w:szCs w:val="22"/>
          <w:lang w:val="en-US" w:eastAsia="es-ES"/>
        </w:rPr>
        <w:t xml:space="preserve">: </w:t>
      </w:r>
    </w:p>
    <w:p w14:paraId="4201CD65" w14:textId="77777777" w:rsidR="004F42B0" w:rsidRPr="00372C07" w:rsidRDefault="004F42B0" w:rsidP="004F42B0">
      <w:pPr>
        <w:pStyle w:val="Consola"/>
        <w:rPr>
          <w:b/>
          <w:bCs/>
          <w:lang w:val="en-US" w:eastAsia="es-ES"/>
        </w:rPr>
      </w:pPr>
      <w:proofErr w:type="spellStart"/>
      <w:r w:rsidRPr="00372C07">
        <w:rPr>
          <w:b/>
          <w:bCs/>
          <w:lang w:val="en-US" w:eastAsia="es-ES"/>
        </w:rPr>
        <w:t>host_key_checking</w:t>
      </w:r>
      <w:proofErr w:type="spellEnd"/>
      <w:r w:rsidRPr="00372C07">
        <w:rPr>
          <w:b/>
          <w:bCs/>
          <w:lang w:val="en-US" w:eastAsia="es-ES"/>
        </w:rPr>
        <w:t xml:space="preserve"> = False</w:t>
      </w:r>
    </w:p>
    <w:p w14:paraId="44BCF46B" w14:textId="26E0AB19" w:rsidR="004F42B0" w:rsidRDefault="004F42B0" w:rsidP="00372C07">
      <w:pPr>
        <w:pStyle w:val="Listacuadrado"/>
        <w:rPr>
          <w:lang w:eastAsia="es-ES"/>
        </w:rPr>
      </w:pPr>
      <w:r w:rsidRPr="004F42B0">
        <w:rPr>
          <w:lang w:eastAsia="es-ES"/>
        </w:rPr>
        <w:t>Ahora solo falla en la máquina local</w:t>
      </w:r>
      <w:r w:rsidR="00372C07">
        <w:rPr>
          <w:lang w:eastAsia="es-ES"/>
        </w:rPr>
        <w:t xml:space="preserve">. </w:t>
      </w:r>
      <w:r w:rsidRPr="004F42B0">
        <w:rPr>
          <w:lang w:eastAsia="es-ES"/>
        </w:rPr>
        <w:t>En i</w:t>
      </w:r>
      <w:proofErr w:type="spellStart"/>
      <w:r w:rsidRPr="004F42B0">
        <w:rPr>
          <w:lang w:eastAsia="es-ES"/>
        </w:rPr>
        <w:t>nventory</w:t>
      </w:r>
      <w:proofErr w:type="spellEnd"/>
      <w:r w:rsidRPr="004F42B0">
        <w:rPr>
          <w:lang w:eastAsia="es-ES"/>
        </w:rPr>
        <w:t>, cambiamos la l</w:t>
      </w:r>
      <w:r>
        <w:rPr>
          <w:lang w:eastAsia="es-ES"/>
        </w:rPr>
        <w:t>í</w:t>
      </w:r>
      <w:r w:rsidRPr="004F42B0">
        <w:rPr>
          <w:lang w:eastAsia="es-ES"/>
        </w:rPr>
        <w:t xml:space="preserve">nea del </w:t>
      </w:r>
      <w:proofErr w:type="gramStart"/>
      <w:r w:rsidRPr="004F42B0">
        <w:rPr>
          <w:b/>
          <w:bCs/>
          <w:lang w:eastAsia="es-ES"/>
        </w:rPr>
        <w:t>master</w:t>
      </w:r>
      <w:proofErr w:type="gramEnd"/>
      <w:r w:rsidRPr="004F42B0">
        <w:rPr>
          <w:lang w:eastAsia="es-ES"/>
        </w:rPr>
        <w:t xml:space="preserve"> a </w:t>
      </w:r>
    </w:p>
    <w:p w14:paraId="7945AB3A" w14:textId="06A36095" w:rsidR="004F42B0" w:rsidRPr="00372C07" w:rsidRDefault="004F42B0" w:rsidP="004F42B0">
      <w:pPr>
        <w:pStyle w:val="Consola"/>
        <w:rPr>
          <w:b/>
          <w:bCs/>
          <w:szCs w:val="22"/>
          <w:lang w:eastAsia="es-ES"/>
        </w:rPr>
      </w:pPr>
      <w:r w:rsidRPr="00372C07">
        <w:rPr>
          <w:b/>
          <w:bCs/>
          <w:szCs w:val="22"/>
          <w:lang w:eastAsia="es-ES"/>
        </w:rPr>
        <w:t xml:space="preserve">172.18.105.142 </w:t>
      </w:r>
      <w:proofErr w:type="spellStart"/>
      <w:r w:rsidRPr="00372C07">
        <w:rPr>
          <w:b/>
          <w:bCs/>
          <w:lang w:eastAsia="es-ES"/>
        </w:rPr>
        <w:t>ansible_user</w:t>
      </w:r>
      <w:proofErr w:type="spellEnd"/>
      <w:r w:rsidRPr="00372C07">
        <w:rPr>
          <w:b/>
          <w:bCs/>
          <w:lang w:eastAsia="es-ES"/>
        </w:rPr>
        <w:t>=ansible</w:t>
      </w:r>
    </w:p>
    <w:p w14:paraId="00C6BFF1" w14:textId="2DFC8EF5" w:rsidR="004F42B0" w:rsidRPr="004F42B0" w:rsidRDefault="004F42B0" w:rsidP="004F42B0">
      <w:pPr>
        <w:pStyle w:val="Listacuadrado"/>
        <w:rPr>
          <w:lang w:eastAsia="es-ES"/>
        </w:rPr>
      </w:pPr>
      <w:r w:rsidRPr="004F42B0">
        <w:rPr>
          <w:lang w:eastAsia="es-ES"/>
        </w:rPr>
        <w:t> </w:t>
      </w:r>
      <w:r>
        <w:rPr>
          <w:lang w:eastAsia="es-ES"/>
        </w:rPr>
        <w:t>Ahora funciona sin problemas:</w:t>
      </w:r>
    </w:p>
    <w:p w14:paraId="63BE3B5E" w14:textId="4BBD3E87" w:rsidR="004F42B0" w:rsidRPr="004F42B0" w:rsidRDefault="004F42B0" w:rsidP="004F42B0">
      <w:pPr>
        <w:suppressAutoHyphens w:val="0"/>
        <w:jc w:val="left"/>
        <w:rPr>
          <w:rFonts w:cs="Calibri"/>
          <w:szCs w:val="22"/>
          <w:lang w:eastAsia="es-ES"/>
        </w:rPr>
      </w:pPr>
      <w:r w:rsidRPr="004F42B0">
        <w:rPr>
          <w:noProof/>
        </w:rPr>
        <w:lastRenderedPageBreak/>
        <w:drawing>
          <wp:inline distT="0" distB="0" distL="0" distR="0" wp14:anchorId="3E7A3C9D" wp14:editId="3E9A97C5">
            <wp:extent cx="5400040" cy="25571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758C" w14:textId="77777777" w:rsidR="004F42B0" w:rsidRPr="004F42B0" w:rsidRDefault="004F42B0" w:rsidP="004F42B0">
      <w:pPr>
        <w:suppressAutoHyphens w:val="0"/>
        <w:ind w:left="2160"/>
        <w:jc w:val="left"/>
        <w:rPr>
          <w:rFonts w:ascii="Consolas" w:hAnsi="Consolas" w:cs="Calibri"/>
          <w:sz w:val="19"/>
          <w:szCs w:val="19"/>
          <w:lang w:eastAsia="es-ES"/>
        </w:rPr>
      </w:pPr>
      <w:r w:rsidRPr="004F42B0">
        <w:rPr>
          <w:rFonts w:ascii="Consolas" w:hAnsi="Consolas" w:cs="Calibri"/>
          <w:sz w:val="19"/>
          <w:szCs w:val="19"/>
          <w:lang w:eastAsia="es-ES"/>
        </w:rPr>
        <w:t> </w:t>
      </w:r>
    </w:p>
    <w:p w14:paraId="3DC2261F" w14:textId="77777777" w:rsidR="004F42B0" w:rsidRPr="004F42B0" w:rsidRDefault="004F42B0" w:rsidP="004F42B0">
      <w:pPr>
        <w:pStyle w:val="Ttulo3"/>
        <w:rPr>
          <w:lang w:eastAsia="es-ES"/>
        </w:rPr>
      </w:pPr>
      <w:r w:rsidRPr="004F42B0">
        <w:rPr>
          <w:lang w:eastAsia="es-ES"/>
        </w:rPr>
        <w:t xml:space="preserve">ad-hoc_02.sh --&gt; ping solo a el nodo </w:t>
      </w:r>
      <w:proofErr w:type="gramStart"/>
      <w:r w:rsidRPr="004F42B0">
        <w:rPr>
          <w:lang w:eastAsia="es-ES"/>
        </w:rPr>
        <w:t>master</w:t>
      </w:r>
      <w:proofErr w:type="gramEnd"/>
    </w:p>
    <w:p w14:paraId="5C3D37D2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339354D9" w14:textId="3265FABC" w:rsidR="004F42B0" w:rsidRPr="004F42B0" w:rsidRDefault="004F42B0" w:rsidP="004F42B0">
      <w:pPr>
        <w:suppressAutoHyphens w:val="0"/>
        <w:jc w:val="left"/>
        <w:rPr>
          <w:rFonts w:cs="Calibri"/>
          <w:szCs w:val="22"/>
          <w:lang w:eastAsia="es-ES"/>
        </w:rPr>
      </w:pPr>
      <w:r w:rsidRPr="004F42B0">
        <w:rPr>
          <w:noProof/>
        </w:rPr>
        <w:drawing>
          <wp:inline distT="0" distB="0" distL="0" distR="0" wp14:anchorId="72742441" wp14:editId="420E1C71">
            <wp:extent cx="5400040" cy="12312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CF57" w14:textId="77777777" w:rsidR="004F42B0" w:rsidRPr="004F42B0" w:rsidRDefault="004F42B0" w:rsidP="004F42B0">
      <w:pPr>
        <w:suppressAutoHyphens w:val="0"/>
        <w:ind w:left="54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23611386" w14:textId="77777777" w:rsidR="004F42B0" w:rsidRPr="004F42B0" w:rsidRDefault="004F42B0" w:rsidP="004F42B0">
      <w:pPr>
        <w:pStyle w:val="Ttulo3"/>
        <w:rPr>
          <w:lang w:eastAsia="es-ES"/>
        </w:rPr>
      </w:pPr>
      <w:r w:rsidRPr="004F42B0">
        <w:rPr>
          <w:lang w:eastAsia="es-ES"/>
        </w:rPr>
        <w:t>ad-hoc_03.sh --&gt; ping al grupo de nodos</w:t>
      </w:r>
    </w:p>
    <w:p w14:paraId="5E36CA21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76F534A5" w14:textId="716831E9" w:rsidR="004F42B0" w:rsidRPr="004F42B0" w:rsidRDefault="004F42B0" w:rsidP="004F42B0">
      <w:pPr>
        <w:suppressAutoHyphens w:val="0"/>
        <w:jc w:val="left"/>
        <w:rPr>
          <w:rFonts w:cs="Calibri"/>
          <w:szCs w:val="22"/>
          <w:lang w:eastAsia="es-ES"/>
        </w:rPr>
      </w:pPr>
      <w:r w:rsidRPr="004F42B0">
        <w:rPr>
          <w:noProof/>
        </w:rPr>
        <w:drawing>
          <wp:inline distT="0" distB="0" distL="0" distR="0" wp14:anchorId="6C9FCDEB" wp14:editId="4A6074A8">
            <wp:extent cx="5400040" cy="19011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B074" w14:textId="77777777" w:rsidR="004F42B0" w:rsidRPr="004F42B0" w:rsidRDefault="004F42B0" w:rsidP="004F42B0">
      <w:pPr>
        <w:pStyle w:val="Ttulo3"/>
        <w:rPr>
          <w:lang w:eastAsia="es-ES"/>
        </w:rPr>
      </w:pPr>
      <w:r w:rsidRPr="004F42B0">
        <w:rPr>
          <w:lang w:eastAsia="es-ES"/>
        </w:rPr>
        <w:t>ad-hoc_04.sh --&gt; Imprimir por pantalla el mensaje "Laboratorio de comandos AD-HOC" en todos los nodos</w:t>
      </w:r>
    </w:p>
    <w:p w14:paraId="16A42311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31E1FD3F" w14:textId="127D4BBB" w:rsidR="004F42B0" w:rsidRPr="004F42B0" w:rsidRDefault="004F42B0" w:rsidP="004F42B0">
      <w:pPr>
        <w:suppressAutoHyphens w:val="0"/>
        <w:jc w:val="left"/>
        <w:rPr>
          <w:rFonts w:cs="Calibri"/>
          <w:szCs w:val="22"/>
          <w:lang w:eastAsia="es-ES"/>
        </w:rPr>
      </w:pPr>
      <w:r w:rsidRPr="004F42B0">
        <w:rPr>
          <w:noProof/>
        </w:rPr>
        <w:lastRenderedPageBreak/>
        <w:drawing>
          <wp:inline distT="0" distB="0" distL="0" distR="0" wp14:anchorId="49AB9766" wp14:editId="0DEB2F2B">
            <wp:extent cx="5400040" cy="13709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2AF6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0525E761" w14:textId="77777777" w:rsidR="004F42B0" w:rsidRPr="004F42B0" w:rsidRDefault="004F42B0" w:rsidP="00AD2FDE">
      <w:pPr>
        <w:pStyle w:val="Ttulo3"/>
        <w:rPr>
          <w:lang w:eastAsia="es-ES"/>
        </w:rPr>
      </w:pPr>
      <w:r w:rsidRPr="004F42B0">
        <w:rPr>
          <w:lang w:eastAsia="es-ES"/>
        </w:rPr>
        <w:t xml:space="preserve">ad-hoc_05.sh --&gt; Crear el usuario "ansible" en el grupo nodos, con los </w:t>
      </w:r>
      <w:proofErr w:type="spellStart"/>
      <w:r w:rsidRPr="004F42B0">
        <w:rPr>
          <w:lang w:eastAsia="es-ES"/>
        </w:rPr>
        <w:t>los</w:t>
      </w:r>
      <w:proofErr w:type="spellEnd"/>
      <w:r w:rsidRPr="004F42B0">
        <w:rPr>
          <w:lang w:eastAsia="es-ES"/>
        </w:rPr>
        <w:t xml:space="preserve"> atributos de </w:t>
      </w:r>
      <w:proofErr w:type="spellStart"/>
      <w:r w:rsidRPr="004F42B0">
        <w:rPr>
          <w:lang w:eastAsia="es-ES"/>
        </w:rPr>
        <w:t>comment</w:t>
      </w:r>
      <w:proofErr w:type="spellEnd"/>
      <w:r w:rsidRPr="004F42B0">
        <w:rPr>
          <w:lang w:eastAsia="es-ES"/>
        </w:rPr>
        <w:t xml:space="preserve"> e </w:t>
      </w:r>
      <w:proofErr w:type="spellStart"/>
      <w:r w:rsidRPr="004F42B0">
        <w:rPr>
          <w:lang w:eastAsia="es-ES"/>
        </w:rPr>
        <w:t>uid</w:t>
      </w:r>
      <w:proofErr w:type="spellEnd"/>
    </w:p>
    <w:p w14:paraId="1A2A16B5" w14:textId="33D29D28" w:rsidR="004F42B0" w:rsidRPr="004F42B0" w:rsidRDefault="004F42B0" w:rsidP="00AD2FDE">
      <w:pPr>
        <w:pStyle w:val="Listacuadrado"/>
        <w:rPr>
          <w:lang w:eastAsia="es-ES"/>
        </w:rPr>
      </w:pPr>
      <w:r w:rsidRPr="004F42B0">
        <w:rPr>
          <w:lang w:eastAsia="es-ES"/>
        </w:rPr>
        <w:t xml:space="preserve">Le ponemos el mismo </w:t>
      </w:r>
      <w:proofErr w:type="spellStart"/>
      <w:r w:rsidRPr="00372C07">
        <w:rPr>
          <w:b/>
          <w:bCs/>
          <w:lang w:eastAsia="es-ES"/>
        </w:rPr>
        <w:t>uid</w:t>
      </w:r>
      <w:proofErr w:type="spellEnd"/>
      <w:r w:rsidRPr="004F42B0">
        <w:rPr>
          <w:lang w:eastAsia="es-ES"/>
        </w:rPr>
        <w:t xml:space="preserve"> que el usuario en </w:t>
      </w:r>
      <w:proofErr w:type="gramStart"/>
      <w:r w:rsidRPr="00372C07">
        <w:rPr>
          <w:b/>
          <w:bCs/>
          <w:lang w:eastAsia="es-ES"/>
        </w:rPr>
        <w:t>master</w:t>
      </w:r>
      <w:proofErr w:type="gramEnd"/>
      <w:r w:rsidRPr="004F42B0">
        <w:rPr>
          <w:lang w:eastAsia="es-ES"/>
        </w:rPr>
        <w:t xml:space="preserve"> (lo obtenemos ejecutando </w:t>
      </w:r>
      <w:r w:rsidR="00372C07">
        <w:rPr>
          <w:lang w:eastAsia="es-ES"/>
        </w:rPr>
        <w:t xml:space="preserve">la </w:t>
      </w:r>
      <w:proofErr w:type="spellStart"/>
      <w:r w:rsidR="00372C07">
        <w:rPr>
          <w:lang w:eastAsia="es-ES"/>
        </w:rPr>
        <w:t>orcden</w:t>
      </w:r>
      <w:proofErr w:type="spellEnd"/>
      <w:r w:rsidR="00372C07">
        <w:rPr>
          <w:lang w:eastAsia="es-ES"/>
        </w:rPr>
        <w:t xml:space="preserve"> </w:t>
      </w:r>
      <w:r w:rsidRPr="00372C07">
        <w:rPr>
          <w:b/>
          <w:bCs/>
          <w:lang w:eastAsia="es-ES"/>
        </w:rPr>
        <w:t>id</w:t>
      </w:r>
      <w:r w:rsidRPr="004F42B0">
        <w:rPr>
          <w:lang w:eastAsia="es-ES"/>
        </w:rPr>
        <w:t>)</w:t>
      </w:r>
    </w:p>
    <w:p w14:paraId="6C58F160" w14:textId="61E43893" w:rsidR="004F42B0" w:rsidRPr="004F42B0" w:rsidRDefault="004F42B0" w:rsidP="004F42B0">
      <w:pPr>
        <w:suppressAutoHyphens w:val="0"/>
        <w:jc w:val="left"/>
        <w:rPr>
          <w:rFonts w:cs="Calibri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  <w:r w:rsidRPr="004F42B0">
        <w:rPr>
          <w:noProof/>
        </w:rPr>
        <w:drawing>
          <wp:inline distT="0" distB="0" distL="0" distR="0" wp14:anchorId="56DBF49A" wp14:editId="6B3DFA08">
            <wp:extent cx="5400040" cy="31959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DC26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0C7A636B" w14:textId="77777777" w:rsidR="004F42B0" w:rsidRPr="004F42B0" w:rsidRDefault="004F42B0" w:rsidP="00AD2FDE">
      <w:pPr>
        <w:pStyle w:val="Ttulo3"/>
        <w:rPr>
          <w:lang w:val="en-US" w:eastAsia="es-ES"/>
        </w:rPr>
      </w:pPr>
      <w:r w:rsidRPr="004F42B0">
        <w:rPr>
          <w:lang w:val="en-US" w:eastAsia="es-ES"/>
        </w:rPr>
        <w:t xml:space="preserve">ad-hoc_06.sh --&gt; </w:t>
      </w:r>
      <w:proofErr w:type="spellStart"/>
      <w:r w:rsidRPr="004F42B0">
        <w:rPr>
          <w:lang w:val="en-US" w:eastAsia="es-ES"/>
        </w:rPr>
        <w:t>Añadir</w:t>
      </w:r>
      <w:proofErr w:type="spellEnd"/>
      <w:r w:rsidRPr="004F42B0">
        <w:rPr>
          <w:lang w:val="en-US" w:eastAsia="es-ES"/>
        </w:rPr>
        <w:t xml:space="preserve"> la </w:t>
      </w:r>
      <w:proofErr w:type="spellStart"/>
      <w:r w:rsidRPr="004F42B0">
        <w:rPr>
          <w:lang w:val="en-US" w:eastAsia="es-ES"/>
        </w:rPr>
        <w:t>linea</w:t>
      </w:r>
      <w:proofErr w:type="spellEnd"/>
      <w:r w:rsidRPr="004F42B0">
        <w:rPr>
          <w:lang w:val="en-US" w:eastAsia="es-ES"/>
        </w:rPr>
        <w:t xml:space="preserve"> "ansible ALL=(</w:t>
      </w:r>
      <w:proofErr w:type="gramStart"/>
      <w:r w:rsidRPr="004F42B0">
        <w:rPr>
          <w:lang w:val="en-US" w:eastAsia="es-ES"/>
        </w:rPr>
        <w:t>ALL:ALL</w:t>
      </w:r>
      <w:proofErr w:type="gramEnd"/>
      <w:r w:rsidRPr="004F42B0">
        <w:rPr>
          <w:lang w:val="en-US" w:eastAsia="es-ES"/>
        </w:rPr>
        <w:t xml:space="preserve">) ALL:NOPASWD" al </w:t>
      </w:r>
      <w:proofErr w:type="spellStart"/>
      <w:r w:rsidRPr="004F42B0">
        <w:rPr>
          <w:lang w:val="en-US" w:eastAsia="es-ES"/>
        </w:rPr>
        <w:t>archivo</w:t>
      </w:r>
      <w:proofErr w:type="spellEnd"/>
      <w:r w:rsidRPr="004F42B0">
        <w:rPr>
          <w:lang w:val="en-US" w:eastAsia="es-ES"/>
        </w:rPr>
        <w:t xml:space="preserve"> /</w:t>
      </w:r>
      <w:proofErr w:type="spellStart"/>
      <w:r w:rsidRPr="004F42B0">
        <w:rPr>
          <w:lang w:val="en-US" w:eastAsia="es-ES"/>
        </w:rPr>
        <w:t>etc</w:t>
      </w:r>
      <w:proofErr w:type="spellEnd"/>
      <w:r w:rsidRPr="004F42B0">
        <w:rPr>
          <w:lang w:val="en-US" w:eastAsia="es-ES"/>
        </w:rPr>
        <w:t>/</w:t>
      </w:r>
      <w:proofErr w:type="spellStart"/>
      <w:r w:rsidRPr="004F42B0">
        <w:rPr>
          <w:lang w:val="en-US" w:eastAsia="es-ES"/>
        </w:rPr>
        <w:t>sudoers</w:t>
      </w:r>
      <w:proofErr w:type="spellEnd"/>
      <w:r w:rsidRPr="004F42B0">
        <w:rPr>
          <w:lang w:val="en-US" w:eastAsia="es-ES"/>
        </w:rPr>
        <w:t xml:space="preserve"> </w:t>
      </w:r>
      <w:proofErr w:type="spellStart"/>
      <w:r w:rsidRPr="004F42B0">
        <w:rPr>
          <w:lang w:val="en-US" w:eastAsia="es-ES"/>
        </w:rPr>
        <w:t>despues</w:t>
      </w:r>
      <w:proofErr w:type="spellEnd"/>
      <w:r w:rsidRPr="004F42B0">
        <w:rPr>
          <w:lang w:val="en-US" w:eastAsia="es-ES"/>
        </w:rPr>
        <w:t xml:space="preserve"> de la </w:t>
      </w:r>
      <w:proofErr w:type="spellStart"/>
      <w:r w:rsidRPr="004F42B0">
        <w:rPr>
          <w:lang w:val="en-US" w:eastAsia="es-ES"/>
        </w:rPr>
        <w:t>linea</w:t>
      </w:r>
      <w:proofErr w:type="spellEnd"/>
      <w:r w:rsidRPr="004F42B0">
        <w:rPr>
          <w:lang w:val="en-US" w:eastAsia="es-ES"/>
        </w:rPr>
        <w:t xml:space="preserve"> "root ALL=(ALL:ALL) ALL"</w:t>
      </w:r>
    </w:p>
    <w:p w14:paraId="4E44A988" w14:textId="7ED4941C" w:rsidR="004F42B0" w:rsidRDefault="004F42B0" w:rsidP="00AD2FDE">
      <w:pPr>
        <w:pStyle w:val="Listacuadrado"/>
        <w:rPr>
          <w:lang w:eastAsia="es-ES"/>
        </w:rPr>
      </w:pPr>
      <w:r w:rsidRPr="004F42B0">
        <w:rPr>
          <w:lang w:eastAsia="es-ES"/>
        </w:rPr>
        <w:t>Ha sido necesario realizar algunos ajustes al enunciado del ejercicio</w:t>
      </w:r>
      <w:r w:rsidR="00AD2FDE">
        <w:rPr>
          <w:lang w:eastAsia="es-ES"/>
        </w:rPr>
        <w:t xml:space="preserve">: </w:t>
      </w:r>
    </w:p>
    <w:p w14:paraId="312B0C4A" w14:textId="0C30435F" w:rsidR="00AD2FDE" w:rsidRDefault="00AD2FDE" w:rsidP="00AD2FDE">
      <w:pPr>
        <w:pStyle w:val="Listacuadrado"/>
        <w:numPr>
          <w:ilvl w:val="1"/>
          <w:numId w:val="3"/>
        </w:numPr>
        <w:rPr>
          <w:lang w:eastAsia="es-ES"/>
        </w:rPr>
      </w:pPr>
      <w:r>
        <w:rPr>
          <w:lang w:eastAsia="es-ES"/>
        </w:rPr>
        <w:t>En el enunciado se pide insertar detrás de la línea</w:t>
      </w:r>
      <w:r w:rsidR="00372C07">
        <w:rPr>
          <w:lang w:eastAsia="es-ES"/>
        </w:rPr>
        <w:t>:</w:t>
      </w:r>
    </w:p>
    <w:p w14:paraId="5B834DEB" w14:textId="4779798E" w:rsidR="00AD2FDE" w:rsidRPr="00372C07" w:rsidRDefault="00AD2FDE" w:rsidP="00AD2FDE">
      <w:pPr>
        <w:pStyle w:val="Consola"/>
        <w:rPr>
          <w:b/>
          <w:bCs/>
          <w:lang w:val="en-US" w:eastAsia="es-ES"/>
        </w:rPr>
      </w:pPr>
      <w:r w:rsidRPr="00372C07">
        <w:rPr>
          <w:b/>
          <w:bCs/>
          <w:lang w:val="en-US" w:eastAsia="es-ES"/>
        </w:rPr>
        <w:t>root ALL=(</w:t>
      </w:r>
      <w:proofErr w:type="gramStart"/>
      <w:r w:rsidRPr="00372C07">
        <w:rPr>
          <w:b/>
          <w:bCs/>
          <w:lang w:val="en-US" w:eastAsia="es-ES"/>
        </w:rPr>
        <w:t>ALL:ALL</w:t>
      </w:r>
      <w:proofErr w:type="gramEnd"/>
      <w:r w:rsidRPr="00372C07">
        <w:rPr>
          <w:b/>
          <w:bCs/>
          <w:lang w:val="en-US" w:eastAsia="es-ES"/>
        </w:rPr>
        <w:t>)   ALL</w:t>
      </w:r>
    </w:p>
    <w:p w14:paraId="5EFDFD60" w14:textId="21ABDBBA" w:rsidR="00AD2FDE" w:rsidRDefault="00AD2FDE" w:rsidP="00732D30">
      <w:pPr>
        <w:pStyle w:val="Listacuadrado"/>
        <w:rPr>
          <w:lang w:eastAsia="es-ES"/>
        </w:rPr>
      </w:pPr>
      <w:r>
        <w:rPr>
          <w:lang w:eastAsia="es-ES"/>
        </w:rPr>
        <w:t xml:space="preserve">Pero no existe en el fichero </w:t>
      </w:r>
      <w:r w:rsidRPr="00AD2FDE">
        <w:rPr>
          <w:b/>
          <w:bCs/>
          <w:lang w:eastAsia="es-ES"/>
        </w:rPr>
        <w:t>/</w:t>
      </w:r>
      <w:proofErr w:type="spellStart"/>
      <w:r w:rsidRPr="00AD2FDE">
        <w:rPr>
          <w:b/>
          <w:bCs/>
          <w:lang w:eastAsia="es-ES"/>
        </w:rPr>
        <w:t>etc</w:t>
      </w:r>
      <w:proofErr w:type="spellEnd"/>
      <w:r w:rsidRPr="00AD2FDE">
        <w:rPr>
          <w:b/>
          <w:bCs/>
          <w:lang w:eastAsia="es-ES"/>
        </w:rPr>
        <w:t>/</w:t>
      </w:r>
      <w:proofErr w:type="spellStart"/>
      <w:r w:rsidRPr="00AD2FDE">
        <w:rPr>
          <w:b/>
          <w:bCs/>
          <w:lang w:eastAsia="es-ES"/>
        </w:rPr>
        <w:t>sudoers</w:t>
      </w:r>
      <w:proofErr w:type="spellEnd"/>
      <w:r>
        <w:rPr>
          <w:lang w:eastAsia="es-ES"/>
        </w:rPr>
        <w:t xml:space="preserve">. </w:t>
      </w:r>
      <w:r>
        <w:rPr>
          <w:lang w:eastAsia="es-ES"/>
        </w:rPr>
        <w:t xml:space="preserve">Lo más parecido es: </w:t>
      </w:r>
    </w:p>
    <w:p w14:paraId="50EE4675" w14:textId="3789247A" w:rsidR="00AD2FDE" w:rsidRPr="00372C07" w:rsidRDefault="00AD2FDE" w:rsidP="00AD2FDE">
      <w:pPr>
        <w:pStyle w:val="Consola"/>
        <w:rPr>
          <w:b/>
          <w:bCs/>
          <w:lang w:eastAsia="es-ES"/>
        </w:rPr>
      </w:pPr>
      <w:proofErr w:type="spellStart"/>
      <w:r w:rsidRPr="00372C07">
        <w:rPr>
          <w:b/>
          <w:bCs/>
          <w:lang w:eastAsia="es-ES"/>
        </w:rPr>
        <w:t>root</w:t>
      </w:r>
      <w:proofErr w:type="spellEnd"/>
      <w:r w:rsidRPr="00372C07">
        <w:rPr>
          <w:b/>
          <w:bCs/>
          <w:lang w:eastAsia="es-ES"/>
        </w:rPr>
        <w:t xml:space="preserve">    ALL=(</w:t>
      </w:r>
      <w:proofErr w:type="gramStart"/>
      <w:r w:rsidRPr="00372C07">
        <w:rPr>
          <w:b/>
          <w:bCs/>
          <w:lang w:eastAsia="es-ES"/>
        </w:rPr>
        <w:t xml:space="preserve">ALL)   </w:t>
      </w:r>
      <w:proofErr w:type="gramEnd"/>
      <w:r w:rsidRPr="00372C07">
        <w:rPr>
          <w:b/>
          <w:bCs/>
          <w:lang w:eastAsia="es-ES"/>
        </w:rPr>
        <w:t xml:space="preserve">    ALL</w:t>
      </w:r>
    </w:p>
    <w:p w14:paraId="6011D6A3" w14:textId="0026239D" w:rsidR="00AD2FDE" w:rsidRDefault="00AD2FDE" w:rsidP="00AD2FDE">
      <w:pPr>
        <w:pStyle w:val="Listacuadrado"/>
        <w:rPr>
          <w:lang w:eastAsia="es-ES"/>
        </w:rPr>
      </w:pPr>
      <w:r>
        <w:rPr>
          <w:lang w:eastAsia="es-ES"/>
        </w:rPr>
        <w:t>Asumimos que es un error en el enunciado</w:t>
      </w:r>
      <w:r>
        <w:rPr>
          <w:lang w:eastAsia="es-ES"/>
        </w:rPr>
        <w:t xml:space="preserve"> y añadimos después de “</w:t>
      </w:r>
      <w:proofErr w:type="spellStart"/>
      <w:r w:rsidRPr="00AD2FDE">
        <w:rPr>
          <w:b/>
          <w:bCs/>
          <w:lang w:eastAsia="es-ES"/>
        </w:rPr>
        <w:t>root</w:t>
      </w:r>
      <w:proofErr w:type="spellEnd"/>
      <w:r w:rsidRPr="00AD2FDE">
        <w:rPr>
          <w:b/>
          <w:bCs/>
          <w:lang w:eastAsia="es-ES"/>
        </w:rPr>
        <w:t xml:space="preserve">    ALL=(</w:t>
      </w:r>
      <w:proofErr w:type="gramStart"/>
      <w:r w:rsidRPr="00AD2FDE">
        <w:rPr>
          <w:b/>
          <w:bCs/>
          <w:lang w:eastAsia="es-ES"/>
        </w:rPr>
        <w:t xml:space="preserve">ALL)   </w:t>
      </w:r>
      <w:proofErr w:type="gramEnd"/>
      <w:r w:rsidRPr="00AD2FDE">
        <w:rPr>
          <w:b/>
          <w:bCs/>
          <w:lang w:eastAsia="es-ES"/>
        </w:rPr>
        <w:t xml:space="preserve">    ALL</w:t>
      </w:r>
      <w:r>
        <w:rPr>
          <w:lang w:eastAsia="es-ES"/>
        </w:rPr>
        <w:t>”</w:t>
      </w:r>
    </w:p>
    <w:p w14:paraId="0EDD5E5B" w14:textId="0D359153" w:rsidR="00AD2FDE" w:rsidRDefault="00AD2FDE" w:rsidP="00987775">
      <w:pPr>
        <w:pStyle w:val="Listacuadrado"/>
        <w:rPr>
          <w:lang w:eastAsia="es-ES"/>
        </w:rPr>
      </w:pPr>
      <w:r>
        <w:rPr>
          <w:lang w:eastAsia="es-ES"/>
        </w:rPr>
        <w:t xml:space="preserve">Lo mismo ocurre con </w:t>
      </w:r>
      <w:r>
        <w:rPr>
          <w:lang w:eastAsia="es-ES"/>
        </w:rPr>
        <w:t>“</w:t>
      </w:r>
      <w:r w:rsidRPr="00AD2FDE">
        <w:rPr>
          <w:b/>
          <w:bCs/>
          <w:lang w:eastAsia="es-ES"/>
        </w:rPr>
        <w:t>ansible ALL=(</w:t>
      </w:r>
      <w:proofErr w:type="gramStart"/>
      <w:r w:rsidRPr="00AD2FDE">
        <w:rPr>
          <w:b/>
          <w:bCs/>
          <w:lang w:eastAsia="es-ES"/>
        </w:rPr>
        <w:t>ALL:ALL</w:t>
      </w:r>
      <w:proofErr w:type="gramEnd"/>
      <w:r w:rsidRPr="00AD2FDE">
        <w:rPr>
          <w:b/>
          <w:bCs/>
          <w:lang w:eastAsia="es-ES"/>
        </w:rPr>
        <w:t>) ALL:NOPASWD</w:t>
      </w:r>
      <w:r w:rsidRPr="00AD2FDE">
        <w:rPr>
          <w:lang w:eastAsia="es-ES"/>
        </w:rPr>
        <w:t>”</w:t>
      </w:r>
      <w:r>
        <w:rPr>
          <w:lang w:eastAsia="es-ES"/>
        </w:rPr>
        <w:t>:</w:t>
      </w:r>
      <w:r w:rsidRPr="00AD2FDE">
        <w:rPr>
          <w:lang w:eastAsia="es-ES"/>
        </w:rPr>
        <w:t xml:space="preserve"> </w:t>
      </w:r>
      <w:proofErr w:type="spellStart"/>
      <w:r w:rsidRPr="00AD2FDE">
        <w:rPr>
          <w:b/>
          <w:bCs/>
          <w:lang w:eastAsia="es-ES"/>
        </w:rPr>
        <w:t>v</w:t>
      </w:r>
      <w:r w:rsidRPr="00AD2FDE">
        <w:rPr>
          <w:b/>
          <w:bCs/>
          <w:lang w:eastAsia="es-ES"/>
        </w:rPr>
        <w:t>isudo</w:t>
      </w:r>
      <w:proofErr w:type="spellEnd"/>
      <w:r>
        <w:rPr>
          <w:lang w:eastAsia="es-ES"/>
        </w:rPr>
        <w:t xml:space="preserve"> indica que la sintaxis no es válida. Lo sustituimos por </w:t>
      </w:r>
    </w:p>
    <w:p w14:paraId="3C42FF11" w14:textId="5D91BB58" w:rsidR="00AD2FDE" w:rsidRPr="00372C07" w:rsidRDefault="00AD2FDE" w:rsidP="00AD2FDE">
      <w:pPr>
        <w:pStyle w:val="Consola"/>
        <w:rPr>
          <w:b/>
          <w:bCs/>
          <w:lang w:val="en-US" w:eastAsia="es-ES"/>
        </w:rPr>
      </w:pPr>
      <w:proofErr w:type="gramStart"/>
      <w:r w:rsidRPr="00372C07">
        <w:rPr>
          <w:b/>
          <w:bCs/>
          <w:lang w:val="en-US" w:eastAsia="es-ES"/>
        </w:rPr>
        <w:lastRenderedPageBreak/>
        <w:t>ansible  ALL</w:t>
      </w:r>
      <w:proofErr w:type="gramEnd"/>
      <w:r w:rsidRPr="00372C07">
        <w:rPr>
          <w:b/>
          <w:bCs/>
          <w:lang w:val="en-US" w:eastAsia="es-ES"/>
        </w:rPr>
        <w:t>=(ALL)   NOPASSWD: ALL</w:t>
      </w:r>
    </w:p>
    <w:p w14:paraId="3B289FF2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val="en-US" w:eastAsia="es-ES"/>
        </w:rPr>
      </w:pPr>
      <w:r w:rsidRPr="004F42B0">
        <w:rPr>
          <w:rFonts w:cs="Calibri"/>
          <w:color w:val="000000"/>
          <w:szCs w:val="22"/>
          <w:lang w:val="en-US" w:eastAsia="es-ES"/>
        </w:rPr>
        <w:t> </w:t>
      </w:r>
    </w:p>
    <w:p w14:paraId="208CE314" w14:textId="695EFBB6" w:rsidR="004F42B0" w:rsidRPr="004F42B0" w:rsidRDefault="004F42B0" w:rsidP="004F42B0">
      <w:pPr>
        <w:suppressAutoHyphens w:val="0"/>
        <w:jc w:val="left"/>
        <w:rPr>
          <w:rFonts w:cs="Calibri"/>
          <w:szCs w:val="22"/>
          <w:lang w:eastAsia="es-ES"/>
        </w:rPr>
      </w:pPr>
      <w:r w:rsidRPr="004F42B0">
        <w:rPr>
          <w:noProof/>
        </w:rPr>
        <w:drawing>
          <wp:inline distT="0" distB="0" distL="0" distR="0" wp14:anchorId="4F439BE6" wp14:editId="38247310">
            <wp:extent cx="5400040" cy="1951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39C6" w14:textId="77777777" w:rsidR="004F42B0" w:rsidRPr="004F42B0" w:rsidRDefault="004F42B0" w:rsidP="004F42B0">
      <w:pPr>
        <w:suppressAutoHyphens w:val="0"/>
        <w:ind w:left="54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39D51DA8" w14:textId="31346D23" w:rsidR="004F42B0" w:rsidRPr="00AD2FDE" w:rsidRDefault="004F42B0" w:rsidP="00AD2FDE">
      <w:pPr>
        <w:pStyle w:val="Ttulo3"/>
        <w:rPr>
          <w:lang w:eastAsia="es-ES"/>
        </w:rPr>
      </w:pPr>
      <w:r w:rsidRPr="004F42B0">
        <w:rPr>
          <w:lang w:eastAsia="es-ES"/>
        </w:rPr>
        <w:t xml:space="preserve">ad-hoc_07.sh --&gt; Instalaremos la </w:t>
      </w:r>
      <w:proofErr w:type="spellStart"/>
      <w:r w:rsidRPr="004F42B0">
        <w:rPr>
          <w:lang w:eastAsia="es-ES"/>
        </w:rPr>
        <w:t>paqueteria</w:t>
      </w:r>
      <w:proofErr w:type="spellEnd"/>
      <w:r w:rsidRPr="004F42B0">
        <w:rPr>
          <w:lang w:eastAsia="es-ES"/>
        </w:rPr>
        <w:t xml:space="preserve"> de </w:t>
      </w:r>
      <w:proofErr w:type="spellStart"/>
      <w:r w:rsidRPr="004F42B0">
        <w:rPr>
          <w:lang w:eastAsia="es-ES"/>
        </w:rPr>
        <w:t>vim</w:t>
      </w:r>
      <w:proofErr w:type="spellEnd"/>
      <w:r w:rsidRPr="004F42B0">
        <w:rPr>
          <w:lang w:eastAsia="es-ES"/>
        </w:rPr>
        <w:t xml:space="preserve"> en todos los nodos</w:t>
      </w:r>
    </w:p>
    <w:p w14:paraId="3FDF87B4" w14:textId="77777777" w:rsidR="004F42B0" w:rsidRPr="004F42B0" w:rsidRDefault="004F42B0" w:rsidP="00AD2FDE">
      <w:pPr>
        <w:pStyle w:val="Listacuadrado"/>
        <w:rPr>
          <w:lang w:eastAsia="es-ES"/>
        </w:rPr>
      </w:pPr>
      <w:r w:rsidRPr="004F42B0">
        <w:rPr>
          <w:lang w:eastAsia="es-ES"/>
        </w:rPr>
        <w:t xml:space="preserve">Obtenemos los paquetes de </w:t>
      </w:r>
      <w:proofErr w:type="spellStart"/>
      <w:r w:rsidRPr="00AD2FDE">
        <w:rPr>
          <w:b/>
          <w:bCs/>
          <w:lang w:eastAsia="es-ES"/>
        </w:rPr>
        <w:t>vim</w:t>
      </w:r>
      <w:proofErr w:type="spellEnd"/>
      <w:r w:rsidRPr="004F42B0">
        <w:rPr>
          <w:lang w:eastAsia="es-ES"/>
        </w:rPr>
        <w:t xml:space="preserve"> en </w:t>
      </w:r>
      <w:proofErr w:type="gramStart"/>
      <w:r w:rsidRPr="00AD2FDE">
        <w:rPr>
          <w:b/>
          <w:bCs/>
          <w:lang w:eastAsia="es-ES"/>
        </w:rPr>
        <w:t>master</w:t>
      </w:r>
      <w:proofErr w:type="gramEnd"/>
      <w:r w:rsidRPr="004F42B0">
        <w:rPr>
          <w:lang w:eastAsia="es-ES"/>
        </w:rPr>
        <w:t xml:space="preserve"> con: </w:t>
      </w:r>
    </w:p>
    <w:p w14:paraId="47FA0FE2" w14:textId="77777777" w:rsidR="004F42B0" w:rsidRPr="00AD2FDE" w:rsidRDefault="004F42B0" w:rsidP="00AD2FDE">
      <w:pPr>
        <w:pStyle w:val="Consola"/>
        <w:rPr>
          <w:b/>
          <w:bCs/>
          <w:lang w:val="en-US" w:eastAsia="es-ES"/>
        </w:rPr>
      </w:pPr>
      <w:r w:rsidRPr="00AD2FDE">
        <w:rPr>
          <w:b/>
          <w:bCs/>
          <w:lang w:val="en-US" w:eastAsia="es-ES"/>
        </w:rPr>
        <w:t>yum list installed | grep -</w:t>
      </w:r>
      <w:proofErr w:type="spellStart"/>
      <w:r w:rsidRPr="00AD2FDE">
        <w:rPr>
          <w:b/>
          <w:bCs/>
          <w:lang w:val="en-US" w:eastAsia="es-ES"/>
        </w:rPr>
        <w:t>i</w:t>
      </w:r>
      <w:proofErr w:type="spellEnd"/>
      <w:r w:rsidRPr="00AD2FDE">
        <w:rPr>
          <w:b/>
          <w:bCs/>
          <w:lang w:val="en-US" w:eastAsia="es-ES"/>
        </w:rPr>
        <w:t xml:space="preserve"> </w:t>
      </w:r>
      <w:proofErr w:type="gramStart"/>
      <w:r w:rsidRPr="00AD2FDE">
        <w:rPr>
          <w:b/>
          <w:bCs/>
          <w:lang w:val="en-US" w:eastAsia="es-ES"/>
        </w:rPr>
        <w:t>vim</w:t>
      </w:r>
      <w:proofErr w:type="gramEnd"/>
    </w:p>
    <w:p w14:paraId="5F401CDA" w14:textId="745C10D6" w:rsidR="004F42B0" w:rsidRPr="004F42B0" w:rsidRDefault="004F42B0" w:rsidP="00AD2FDE">
      <w:pPr>
        <w:pStyle w:val="Consola"/>
        <w:rPr>
          <w:lang w:eastAsia="es-ES"/>
        </w:rPr>
      </w:pPr>
      <w:r w:rsidRPr="004F42B0">
        <w:rPr>
          <w:lang w:eastAsia="es-ES"/>
        </w:rPr>
        <w:t xml:space="preserve">vim-common.x86_64                          </w:t>
      </w:r>
      <w:proofErr w:type="gramStart"/>
      <w:r w:rsidRPr="004F42B0">
        <w:rPr>
          <w:lang w:eastAsia="es-ES"/>
        </w:rPr>
        <w:t>2:7.4.629-7.el7</w:t>
      </w:r>
      <w:proofErr w:type="gramEnd"/>
      <w:r w:rsidRPr="004F42B0">
        <w:rPr>
          <w:lang w:eastAsia="es-ES"/>
        </w:rPr>
        <w:t xml:space="preserve">             </w:t>
      </w:r>
    </w:p>
    <w:p w14:paraId="399FC989" w14:textId="0AFED463" w:rsidR="004F42B0" w:rsidRPr="004F42B0" w:rsidRDefault="004F42B0" w:rsidP="00AD2FDE">
      <w:pPr>
        <w:pStyle w:val="Consola"/>
        <w:rPr>
          <w:lang w:eastAsia="es-ES"/>
        </w:rPr>
      </w:pPr>
      <w:r w:rsidRPr="004F42B0">
        <w:rPr>
          <w:lang w:eastAsia="es-ES"/>
        </w:rPr>
        <w:t xml:space="preserve">vim-enhanced.x86_64                        </w:t>
      </w:r>
      <w:proofErr w:type="gramStart"/>
      <w:r w:rsidRPr="004F42B0">
        <w:rPr>
          <w:lang w:eastAsia="es-ES"/>
        </w:rPr>
        <w:t>2:7.4.629-7.el7</w:t>
      </w:r>
      <w:proofErr w:type="gramEnd"/>
      <w:r w:rsidRPr="004F42B0">
        <w:rPr>
          <w:lang w:eastAsia="es-ES"/>
        </w:rPr>
        <w:t xml:space="preserve">             </w:t>
      </w:r>
    </w:p>
    <w:p w14:paraId="42036DA7" w14:textId="6D268A24" w:rsidR="004F42B0" w:rsidRPr="004F42B0" w:rsidRDefault="004F42B0" w:rsidP="00AD2FDE">
      <w:pPr>
        <w:pStyle w:val="Consola"/>
        <w:rPr>
          <w:lang w:eastAsia="es-ES"/>
        </w:rPr>
      </w:pPr>
      <w:r w:rsidRPr="004F42B0">
        <w:rPr>
          <w:lang w:eastAsia="es-ES"/>
        </w:rPr>
        <w:t xml:space="preserve">vim-filesystem.x86_64                      </w:t>
      </w:r>
      <w:proofErr w:type="gramStart"/>
      <w:r w:rsidRPr="004F42B0">
        <w:rPr>
          <w:lang w:eastAsia="es-ES"/>
        </w:rPr>
        <w:t>2:7.4.629-7.el7</w:t>
      </w:r>
      <w:proofErr w:type="gramEnd"/>
      <w:r w:rsidRPr="004F42B0">
        <w:rPr>
          <w:lang w:eastAsia="es-ES"/>
        </w:rPr>
        <w:t xml:space="preserve">             </w:t>
      </w:r>
    </w:p>
    <w:p w14:paraId="18927431" w14:textId="7A8E7F69" w:rsidR="004F42B0" w:rsidRPr="004F42B0" w:rsidRDefault="004F42B0" w:rsidP="00AD2FDE">
      <w:pPr>
        <w:pStyle w:val="Consola"/>
        <w:rPr>
          <w:lang w:eastAsia="es-ES"/>
        </w:rPr>
      </w:pPr>
      <w:r w:rsidRPr="004F42B0">
        <w:rPr>
          <w:lang w:eastAsia="es-ES"/>
        </w:rPr>
        <w:t xml:space="preserve">vim-minimal.x86_64                         </w:t>
      </w:r>
      <w:proofErr w:type="gramStart"/>
      <w:r w:rsidRPr="004F42B0">
        <w:rPr>
          <w:lang w:eastAsia="es-ES"/>
        </w:rPr>
        <w:t>2:7.4.629-7.el7</w:t>
      </w:r>
      <w:proofErr w:type="gramEnd"/>
      <w:r w:rsidRPr="004F42B0">
        <w:rPr>
          <w:lang w:eastAsia="es-ES"/>
        </w:rPr>
        <w:t xml:space="preserve">             </w:t>
      </w:r>
    </w:p>
    <w:p w14:paraId="45802B15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61018FB5" w14:textId="3C03237C" w:rsidR="004F42B0" w:rsidRPr="004F42B0" w:rsidRDefault="004F42B0" w:rsidP="004F42B0">
      <w:pPr>
        <w:suppressAutoHyphens w:val="0"/>
        <w:jc w:val="left"/>
        <w:rPr>
          <w:rFonts w:cs="Calibri"/>
          <w:szCs w:val="22"/>
          <w:lang w:eastAsia="es-ES"/>
        </w:rPr>
      </w:pPr>
      <w:r w:rsidRPr="004F42B0">
        <w:rPr>
          <w:noProof/>
        </w:rPr>
        <w:drawing>
          <wp:inline distT="0" distB="0" distL="0" distR="0" wp14:anchorId="6FC0AC3B" wp14:editId="3ACBEB00">
            <wp:extent cx="5400040" cy="2922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ECBF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5F0FC0A7" w14:textId="77777777" w:rsidR="00AD2FDE" w:rsidRDefault="004F42B0" w:rsidP="00AD2FDE">
      <w:pPr>
        <w:pStyle w:val="Listacuadrado"/>
        <w:rPr>
          <w:lang w:eastAsia="es-ES"/>
        </w:rPr>
      </w:pPr>
      <w:r w:rsidRPr="004F42B0">
        <w:rPr>
          <w:lang w:eastAsia="es-ES"/>
        </w:rPr>
        <w:t>Instala los dos primeros paquetes</w:t>
      </w:r>
      <w:r w:rsidR="00AD2FDE">
        <w:rPr>
          <w:lang w:eastAsia="es-ES"/>
        </w:rPr>
        <w:t>. L</w:t>
      </w:r>
      <w:r w:rsidRPr="004F42B0">
        <w:rPr>
          <w:lang w:eastAsia="es-ES"/>
        </w:rPr>
        <w:t>os dos segundos ya están instalados.</w:t>
      </w:r>
    </w:p>
    <w:p w14:paraId="2AA33AFA" w14:textId="1CE38270" w:rsidR="004F42B0" w:rsidRPr="004F42B0" w:rsidRDefault="004F42B0" w:rsidP="00AD2FDE">
      <w:pPr>
        <w:pStyle w:val="Ttulo2"/>
        <w:rPr>
          <w:lang w:eastAsia="es-ES"/>
        </w:rPr>
      </w:pPr>
      <w:r w:rsidRPr="004F42B0">
        <w:rPr>
          <w:lang w:eastAsia="es-ES"/>
        </w:rPr>
        <w:lastRenderedPageBreak/>
        <w:t>ad-hoc_08.sh --&gt; Copiar el archivo /</w:t>
      </w:r>
      <w:proofErr w:type="spellStart"/>
      <w:r w:rsidRPr="004F42B0">
        <w:rPr>
          <w:lang w:eastAsia="es-ES"/>
        </w:rPr>
        <w:t>usr</w:t>
      </w:r>
      <w:proofErr w:type="spellEnd"/>
      <w:r w:rsidRPr="004F42B0">
        <w:rPr>
          <w:lang w:eastAsia="es-ES"/>
        </w:rPr>
        <w:t>/</w:t>
      </w:r>
      <w:proofErr w:type="spellStart"/>
      <w:r w:rsidRPr="004F42B0">
        <w:rPr>
          <w:lang w:eastAsia="es-ES"/>
        </w:rPr>
        <w:t>bin</w:t>
      </w:r>
      <w:proofErr w:type="spellEnd"/>
      <w:r w:rsidRPr="004F42B0">
        <w:rPr>
          <w:lang w:eastAsia="es-ES"/>
        </w:rPr>
        <w:t>/</w:t>
      </w:r>
      <w:proofErr w:type="spellStart"/>
      <w:r w:rsidRPr="004F42B0">
        <w:rPr>
          <w:lang w:eastAsia="es-ES"/>
        </w:rPr>
        <w:t>hostname</w:t>
      </w:r>
      <w:proofErr w:type="spellEnd"/>
      <w:r w:rsidRPr="004F42B0">
        <w:rPr>
          <w:lang w:eastAsia="es-ES"/>
        </w:rPr>
        <w:t xml:space="preserve"> del nodo </w:t>
      </w:r>
      <w:proofErr w:type="gramStart"/>
      <w:r w:rsidRPr="004F42B0">
        <w:rPr>
          <w:lang w:eastAsia="es-ES"/>
        </w:rPr>
        <w:t>master</w:t>
      </w:r>
      <w:proofErr w:type="gramEnd"/>
      <w:r w:rsidRPr="004F42B0">
        <w:rPr>
          <w:lang w:eastAsia="es-ES"/>
        </w:rPr>
        <w:t xml:space="preserve"> en el directorio /</w:t>
      </w:r>
      <w:proofErr w:type="spellStart"/>
      <w:r w:rsidRPr="004F42B0">
        <w:rPr>
          <w:lang w:eastAsia="es-ES"/>
        </w:rPr>
        <w:t>tmp</w:t>
      </w:r>
      <w:proofErr w:type="spellEnd"/>
      <w:r w:rsidRPr="004F42B0">
        <w:rPr>
          <w:lang w:eastAsia="es-ES"/>
        </w:rPr>
        <w:t xml:space="preserve"> de los nodos</w:t>
      </w:r>
    </w:p>
    <w:p w14:paraId="531A4D87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331D238A" w14:textId="290DA1E2" w:rsidR="004F42B0" w:rsidRPr="004F42B0" w:rsidRDefault="004F42B0" w:rsidP="004F42B0">
      <w:pPr>
        <w:suppressAutoHyphens w:val="0"/>
        <w:jc w:val="left"/>
        <w:rPr>
          <w:rFonts w:cs="Calibri"/>
          <w:szCs w:val="22"/>
          <w:lang w:eastAsia="es-ES"/>
        </w:rPr>
      </w:pPr>
      <w:r w:rsidRPr="004F42B0">
        <w:rPr>
          <w:noProof/>
        </w:rPr>
        <w:drawing>
          <wp:inline distT="0" distB="0" distL="0" distR="0" wp14:anchorId="4D9C3FEE" wp14:editId="5A4520F1">
            <wp:extent cx="5400040" cy="3640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2365" w14:textId="77777777" w:rsidR="004F42B0" w:rsidRPr="004F42B0" w:rsidRDefault="004F42B0" w:rsidP="004F42B0">
      <w:pPr>
        <w:suppressAutoHyphens w:val="0"/>
        <w:jc w:val="left"/>
        <w:rPr>
          <w:rFonts w:cs="Calibri"/>
          <w:color w:val="000000"/>
          <w:szCs w:val="22"/>
          <w:lang w:eastAsia="es-ES"/>
        </w:rPr>
      </w:pPr>
      <w:r w:rsidRPr="004F42B0">
        <w:rPr>
          <w:rFonts w:cs="Calibri"/>
          <w:color w:val="000000"/>
          <w:szCs w:val="22"/>
          <w:lang w:eastAsia="es-ES"/>
        </w:rPr>
        <w:t> </w:t>
      </w:r>
    </w:p>
    <w:p w14:paraId="2DFFD7B9" w14:textId="77777777" w:rsidR="004F42B0" w:rsidRPr="004F42B0" w:rsidRDefault="004F42B0" w:rsidP="004F42B0">
      <w:pPr>
        <w:suppressAutoHyphens w:val="0"/>
        <w:jc w:val="left"/>
        <w:rPr>
          <w:rFonts w:cs="Calibri"/>
          <w:szCs w:val="22"/>
          <w:lang w:eastAsia="es-ES"/>
        </w:rPr>
      </w:pPr>
      <w:r w:rsidRPr="004F42B0">
        <w:rPr>
          <w:rFonts w:cs="Calibri"/>
          <w:szCs w:val="22"/>
          <w:lang w:eastAsia="es-ES"/>
        </w:rPr>
        <w:t> </w:t>
      </w:r>
    </w:p>
    <w:p w14:paraId="4C8912AA" w14:textId="77777777" w:rsidR="008A04E8" w:rsidRPr="008A04E8" w:rsidRDefault="008A04E8" w:rsidP="008A04E8">
      <w:pPr>
        <w:pStyle w:val="Normalparrafos"/>
      </w:pPr>
    </w:p>
    <w:sectPr w:rsidR="008A04E8" w:rsidRPr="008A04E8" w:rsidSect="000A7C9A">
      <w:headerReference w:type="default" r:id="rId16"/>
      <w:footerReference w:type="default" r:id="rId17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EDF00" w14:textId="77777777" w:rsidR="0063563C" w:rsidRDefault="0063563C" w:rsidP="005C0858">
      <w:r>
        <w:separator/>
      </w:r>
    </w:p>
  </w:endnote>
  <w:endnote w:type="continuationSeparator" w:id="0">
    <w:p w14:paraId="283C5522" w14:textId="77777777" w:rsidR="0063563C" w:rsidRDefault="0063563C" w:rsidP="005C0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09A27" w14:textId="77777777" w:rsidR="00F81DB5" w:rsidRDefault="00F81DB5">
    <w:pPr>
      <w:pStyle w:val="Piedepgina"/>
      <w:jc w:val="right"/>
    </w:pPr>
    <w:r w:rsidRPr="00EB2DA8">
      <w:rPr>
        <w:sz w:val="18"/>
        <w:szCs w:val="18"/>
      </w:rPr>
      <w:fldChar w:fldCharType="begin"/>
    </w:r>
    <w:r w:rsidRPr="00EB2DA8">
      <w:rPr>
        <w:sz w:val="18"/>
        <w:szCs w:val="18"/>
      </w:rPr>
      <w:instrText>PAGE</w:instrText>
    </w:r>
    <w:r w:rsidRPr="00EB2DA8">
      <w:rPr>
        <w:sz w:val="18"/>
        <w:szCs w:val="18"/>
      </w:rPr>
      <w:fldChar w:fldCharType="separate"/>
    </w:r>
    <w:r w:rsidR="000C0FC3">
      <w:rPr>
        <w:noProof/>
        <w:sz w:val="18"/>
        <w:szCs w:val="18"/>
      </w:rPr>
      <w:t>1</w:t>
    </w:r>
    <w:r w:rsidRPr="00EB2DA8">
      <w:rPr>
        <w:sz w:val="18"/>
        <w:szCs w:val="18"/>
      </w:rPr>
      <w:fldChar w:fldCharType="end"/>
    </w:r>
    <w:r w:rsidRPr="00EB2DA8">
      <w:rPr>
        <w:sz w:val="18"/>
        <w:szCs w:val="18"/>
      </w:rPr>
      <w:t>/</w:t>
    </w:r>
    <w:r w:rsidRPr="00EB2DA8">
      <w:rPr>
        <w:sz w:val="18"/>
        <w:szCs w:val="18"/>
      </w:rPr>
      <w:fldChar w:fldCharType="begin"/>
    </w:r>
    <w:r w:rsidRPr="00EB2DA8">
      <w:rPr>
        <w:sz w:val="18"/>
        <w:szCs w:val="18"/>
      </w:rPr>
      <w:instrText>NUMPAGES</w:instrText>
    </w:r>
    <w:r w:rsidRPr="00EB2DA8">
      <w:rPr>
        <w:sz w:val="18"/>
        <w:szCs w:val="18"/>
      </w:rPr>
      <w:fldChar w:fldCharType="separate"/>
    </w:r>
    <w:r w:rsidR="000C0FC3">
      <w:rPr>
        <w:noProof/>
        <w:sz w:val="18"/>
        <w:szCs w:val="18"/>
      </w:rPr>
      <w:t>1</w:t>
    </w:r>
    <w:r w:rsidRPr="00EB2DA8">
      <w:rPr>
        <w:sz w:val="18"/>
        <w:szCs w:val="18"/>
      </w:rPr>
      <w:fldChar w:fldCharType="end"/>
    </w:r>
  </w:p>
  <w:p w14:paraId="4686A369" w14:textId="77777777" w:rsidR="00F81DB5" w:rsidRDefault="00F81D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536DF" w14:textId="77777777" w:rsidR="0063563C" w:rsidRDefault="0063563C" w:rsidP="005C0858">
      <w:r>
        <w:separator/>
      </w:r>
    </w:p>
  </w:footnote>
  <w:footnote w:type="continuationSeparator" w:id="0">
    <w:p w14:paraId="3F8EBB06" w14:textId="77777777" w:rsidR="0063563C" w:rsidRDefault="0063563C" w:rsidP="005C0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CDD3A" w14:textId="77777777" w:rsidR="00F81DB5" w:rsidRDefault="0064603C" w:rsidP="00356506">
    <w:pPr>
      <w:pStyle w:val="Encabezado"/>
      <w:ind w:firstLine="709"/>
      <w:rPr>
        <w:rFonts w:ascii="Arial" w:hAnsi="Arial"/>
        <w:b/>
        <w:color w:val="B40020"/>
        <w:sz w:val="18"/>
      </w:rPr>
    </w:pPr>
    <w:r w:rsidRPr="00FD3AA3">
      <w:rPr>
        <w:noProof/>
        <w:sz w:val="20"/>
        <w:lang w:eastAsia="es-ES"/>
      </w:rPr>
      <w:drawing>
        <wp:anchor distT="0" distB="0" distL="114300" distR="114300" simplePos="0" relativeHeight="251657728" behindDoc="0" locked="0" layoutInCell="1" allowOverlap="1" wp14:anchorId="7A48C749" wp14:editId="55123667">
          <wp:simplePos x="0" y="0"/>
          <wp:positionH relativeFrom="column">
            <wp:posOffset>-727710</wp:posOffset>
          </wp:positionH>
          <wp:positionV relativeFrom="paragraph">
            <wp:posOffset>-297815</wp:posOffset>
          </wp:positionV>
          <wp:extent cx="1174750" cy="733425"/>
          <wp:effectExtent l="0" t="0" r="6350" b="9525"/>
          <wp:wrapThrough wrapText="bothSides">
            <wp:wrapPolygon edited="0">
              <wp:start x="0" y="0"/>
              <wp:lineTo x="0" y="21319"/>
              <wp:lineTo x="21366" y="21319"/>
              <wp:lineTo x="21366" y="0"/>
              <wp:lineTo x="0" y="0"/>
            </wp:wrapPolygon>
          </wp:wrapThrough>
          <wp:docPr id="1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747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EFCAC5" w14:textId="77777777" w:rsidR="00F81DB5" w:rsidRPr="00FD3AA3" w:rsidRDefault="00F81DB5" w:rsidP="0064603C">
    <w:pPr>
      <w:pStyle w:val="Encabezado"/>
      <w:rPr>
        <w:b/>
        <w:color w:val="B40020"/>
        <w:sz w:val="20"/>
      </w:rPr>
    </w:pPr>
    <w:r w:rsidRPr="00FD3AA3">
      <w:rPr>
        <w:b/>
        <w:color w:val="B40020"/>
        <w:sz w:val="20"/>
      </w:rPr>
      <w:t xml:space="preserve">Área </w:t>
    </w:r>
    <w:r w:rsidR="00392316">
      <w:rPr>
        <w:b/>
        <w:color w:val="B40020"/>
        <w:sz w:val="20"/>
      </w:rPr>
      <w:t>TIC</w:t>
    </w:r>
  </w:p>
  <w:p w14:paraId="5242CA19" w14:textId="77777777" w:rsidR="00F81DB5" w:rsidRPr="00FD3AA3" w:rsidRDefault="00F81DB5" w:rsidP="0064603C">
    <w:pPr>
      <w:pStyle w:val="Encabezado"/>
      <w:rPr>
        <w:sz w:val="20"/>
      </w:rPr>
    </w:pPr>
    <w:r w:rsidRPr="00FD3AA3">
      <w:rPr>
        <w:b/>
        <w:color w:val="B40020"/>
        <w:sz w:val="20"/>
      </w:rPr>
      <w:t>Unidad de Sistemas y Redes</w:t>
    </w:r>
  </w:p>
  <w:p w14:paraId="674FF573" w14:textId="77777777" w:rsidR="00F81DB5" w:rsidRDefault="00F81D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69B8"/>
    <w:multiLevelType w:val="multilevel"/>
    <w:tmpl w:val="03008D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5725FC"/>
    <w:multiLevelType w:val="hybridMultilevel"/>
    <w:tmpl w:val="EE6074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E258B"/>
    <w:multiLevelType w:val="hybridMultilevel"/>
    <w:tmpl w:val="0C1E18A2"/>
    <w:lvl w:ilvl="0" w:tplc="520E4BE0">
      <w:start w:val="1"/>
      <w:numFmt w:val="bullet"/>
      <w:pStyle w:val="Listacuadrado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5C19E7"/>
    <w:multiLevelType w:val="hybridMultilevel"/>
    <w:tmpl w:val="F2B818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030D"/>
    <w:multiLevelType w:val="multilevel"/>
    <w:tmpl w:val="6A84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2E248B"/>
    <w:multiLevelType w:val="multilevel"/>
    <w:tmpl w:val="32CE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4716C4"/>
    <w:multiLevelType w:val="hybridMultilevel"/>
    <w:tmpl w:val="49F6B9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2A18"/>
    <w:multiLevelType w:val="multilevel"/>
    <w:tmpl w:val="207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77120"/>
    <w:multiLevelType w:val="multilevel"/>
    <w:tmpl w:val="2CD43DD0"/>
    <w:lvl w:ilvl="0">
      <w:start w:val="1"/>
      <w:numFmt w:val="bullet"/>
      <w:lvlText w:val=""/>
      <w:lvlJc w:val="left"/>
      <w:pPr>
        <w:tabs>
          <w:tab w:val="num" w:pos="528"/>
        </w:tabs>
        <w:ind w:left="5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48"/>
        </w:tabs>
        <w:ind w:left="12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68"/>
        </w:tabs>
        <w:ind w:left="19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88"/>
        </w:tabs>
        <w:ind w:left="26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08"/>
        </w:tabs>
        <w:ind w:left="34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28"/>
        </w:tabs>
        <w:ind w:left="41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48"/>
        </w:tabs>
        <w:ind w:left="48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88"/>
        </w:tabs>
        <w:ind w:left="6288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6A6E0B"/>
    <w:multiLevelType w:val="hybridMultilevel"/>
    <w:tmpl w:val="B6EE5F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12816"/>
    <w:multiLevelType w:val="hybridMultilevel"/>
    <w:tmpl w:val="26BC71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EE6E5A"/>
    <w:multiLevelType w:val="hybridMultilevel"/>
    <w:tmpl w:val="A43AF4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73336"/>
    <w:multiLevelType w:val="hybridMultilevel"/>
    <w:tmpl w:val="9D705F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90282"/>
    <w:multiLevelType w:val="hybridMultilevel"/>
    <w:tmpl w:val="D91A58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E43DF"/>
    <w:multiLevelType w:val="hybridMultilevel"/>
    <w:tmpl w:val="25C8E9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A16DF"/>
    <w:multiLevelType w:val="multilevel"/>
    <w:tmpl w:val="1BA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EC1249"/>
    <w:multiLevelType w:val="multilevel"/>
    <w:tmpl w:val="42DE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EF7AC3"/>
    <w:multiLevelType w:val="hybridMultilevel"/>
    <w:tmpl w:val="F4143C86"/>
    <w:lvl w:ilvl="0" w:tplc="4C8AB5AA">
      <w:start w:val="1"/>
      <w:numFmt w:val="decimal"/>
      <w:pStyle w:val="Listanumerada"/>
      <w:lvlText w:val="%1. 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231D81"/>
    <w:multiLevelType w:val="multilevel"/>
    <w:tmpl w:val="5194EF5C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E112B49"/>
    <w:multiLevelType w:val="hybridMultilevel"/>
    <w:tmpl w:val="9C6412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638E1"/>
    <w:multiLevelType w:val="multilevel"/>
    <w:tmpl w:val="93B6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2B722C"/>
    <w:multiLevelType w:val="hybridMultilevel"/>
    <w:tmpl w:val="8800C9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D7F20"/>
    <w:multiLevelType w:val="hybridMultilevel"/>
    <w:tmpl w:val="866C69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270EF"/>
    <w:multiLevelType w:val="multilevel"/>
    <w:tmpl w:val="9C2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A60BC1"/>
    <w:multiLevelType w:val="multilevel"/>
    <w:tmpl w:val="360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6331BB"/>
    <w:multiLevelType w:val="hybridMultilevel"/>
    <w:tmpl w:val="FBF8DE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E6529"/>
    <w:multiLevelType w:val="multilevel"/>
    <w:tmpl w:val="5944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10610D"/>
    <w:multiLevelType w:val="hybridMultilevel"/>
    <w:tmpl w:val="96B8A3B0"/>
    <w:lvl w:ilvl="0" w:tplc="4002090C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5F8F3828"/>
    <w:multiLevelType w:val="multilevel"/>
    <w:tmpl w:val="3CD0762A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550251"/>
    <w:multiLevelType w:val="multilevel"/>
    <w:tmpl w:val="0C0A0025"/>
    <w:styleLink w:val="ListaSyR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7B30611"/>
    <w:multiLevelType w:val="multilevel"/>
    <w:tmpl w:val="E70A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887DA7"/>
    <w:multiLevelType w:val="hybridMultilevel"/>
    <w:tmpl w:val="943AF9A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C7FC7"/>
    <w:multiLevelType w:val="hybridMultilevel"/>
    <w:tmpl w:val="127C6F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46083"/>
    <w:multiLevelType w:val="hybridMultilevel"/>
    <w:tmpl w:val="9F74BD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C73A1"/>
    <w:multiLevelType w:val="hybridMultilevel"/>
    <w:tmpl w:val="5F6063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2"/>
  </w:num>
  <w:num w:numId="4">
    <w:abstractNumId w:val="34"/>
  </w:num>
  <w:num w:numId="5">
    <w:abstractNumId w:val="32"/>
  </w:num>
  <w:num w:numId="6">
    <w:abstractNumId w:val="1"/>
  </w:num>
  <w:num w:numId="7">
    <w:abstractNumId w:val="9"/>
  </w:num>
  <w:num w:numId="8">
    <w:abstractNumId w:val="11"/>
  </w:num>
  <w:num w:numId="9">
    <w:abstractNumId w:val="14"/>
  </w:num>
  <w:num w:numId="10">
    <w:abstractNumId w:val="31"/>
  </w:num>
  <w:num w:numId="11">
    <w:abstractNumId w:val="13"/>
  </w:num>
  <w:num w:numId="12">
    <w:abstractNumId w:val="3"/>
  </w:num>
  <w:num w:numId="13">
    <w:abstractNumId w:val="21"/>
  </w:num>
  <w:num w:numId="14">
    <w:abstractNumId w:val="10"/>
  </w:num>
  <w:num w:numId="15">
    <w:abstractNumId w:val="6"/>
  </w:num>
  <w:num w:numId="16">
    <w:abstractNumId w:val="22"/>
  </w:num>
  <w:num w:numId="17">
    <w:abstractNumId w:val="19"/>
  </w:num>
  <w:num w:numId="18">
    <w:abstractNumId w:val="33"/>
  </w:num>
  <w:num w:numId="19">
    <w:abstractNumId w:val="12"/>
  </w:num>
  <w:num w:numId="20">
    <w:abstractNumId w:val="25"/>
  </w:num>
  <w:num w:numId="21">
    <w:abstractNumId w:val="17"/>
  </w:num>
  <w:num w:numId="22">
    <w:abstractNumId w:val="4"/>
  </w:num>
  <w:num w:numId="23">
    <w:abstractNumId w:val="27"/>
  </w:num>
  <w:num w:numId="24">
    <w:abstractNumId w:val="8"/>
  </w:num>
  <w:num w:numId="25">
    <w:abstractNumId w:val="28"/>
  </w:num>
  <w:num w:numId="26">
    <w:abstractNumId w:val="20"/>
  </w:num>
  <w:num w:numId="27">
    <w:abstractNumId w:val="15"/>
  </w:num>
  <w:num w:numId="28">
    <w:abstractNumId w:val="0"/>
  </w:num>
  <w:num w:numId="29">
    <w:abstractNumId w:val="23"/>
  </w:num>
  <w:num w:numId="30">
    <w:abstractNumId w:val="7"/>
  </w:num>
  <w:num w:numId="31">
    <w:abstractNumId w:val="30"/>
  </w:num>
  <w:num w:numId="32">
    <w:abstractNumId w:val="24"/>
  </w:num>
  <w:num w:numId="33">
    <w:abstractNumId w:val="26"/>
  </w:num>
  <w:num w:numId="34">
    <w:abstractNumId w:val="5"/>
  </w:num>
  <w:num w:numId="35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E8"/>
    <w:rsid w:val="00000E86"/>
    <w:rsid w:val="00010D4C"/>
    <w:rsid w:val="000165EF"/>
    <w:rsid w:val="00025365"/>
    <w:rsid w:val="00027CDC"/>
    <w:rsid w:val="00031CF9"/>
    <w:rsid w:val="0004576F"/>
    <w:rsid w:val="00045D1D"/>
    <w:rsid w:val="000512A8"/>
    <w:rsid w:val="000523CE"/>
    <w:rsid w:val="00061B7B"/>
    <w:rsid w:val="00065463"/>
    <w:rsid w:val="0006798A"/>
    <w:rsid w:val="00072DD6"/>
    <w:rsid w:val="000860CC"/>
    <w:rsid w:val="000A370F"/>
    <w:rsid w:val="000A7C9A"/>
    <w:rsid w:val="000B0935"/>
    <w:rsid w:val="000C078B"/>
    <w:rsid w:val="000C0FC3"/>
    <w:rsid w:val="000C11ED"/>
    <w:rsid w:val="000C7F60"/>
    <w:rsid w:val="000D3E01"/>
    <w:rsid w:val="000D6B24"/>
    <w:rsid w:val="000E31D5"/>
    <w:rsid w:val="000E3C2B"/>
    <w:rsid w:val="000F4BAB"/>
    <w:rsid w:val="0010307A"/>
    <w:rsid w:val="001239CB"/>
    <w:rsid w:val="0012427C"/>
    <w:rsid w:val="00130BC3"/>
    <w:rsid w:val="001310C8"/>
    <w:rsid w:val="001318FB"/>
    <w:rsid w:val="00133A19"/>
    <w:rsid w:val="001413FB"/>
    <w:rsid w:val="00143D86"/>
    <w:rsid w:val="00144383"/>
    <w:rsid w:val="0016152D"/>
    <w:rsid w:val="00162FDC"/>
    <w:rsid w:val="00170C1D"/>
    <w:rsid w:val="00180614"/>
    <w:rsid w:val="001812A7"/>
    <w:rsid w:val="0018279F"/>
    <w:rsid w:val="00183275"/>
    <w:rsid w:val="00197030"/>
    <w:rsid w:val="001A068C"/>
    <w:rsid w:val="001B0362"/>
    <w:rsid w:val="001B2359"/>
    <w:rsid w:val="001B4191"/>
    <w:rsid w:val="001B7FB3"/>
    <w:rsid w:val="001D16E6"/>
    <w:rsid w:val="001D6767"/>
    <w:rsid w:val="001D763C"/>
    <w:rsid w:val="001E5192"/>
    <w:rsid w:val="00207F74"/>
    <w:rsid w:val="00214A80"/>
    <w:rsid w:val="002465B0"/>
    <w:rsid w:val="002537CA"/>
    <w:rsid w:val="00272A63"/>
    <w:rsid w:val="002839EE"/>
    <w:rsid w:val="00284B38"/>
    <w:rsid w:val="00292DD0"/>
    <w:rsid w:val="00293EC7"/>
    <w:rsid w:val="00296559"/>
    <w:rsid w:val="002A3632"/>
    <w:rsid w:val="002A5DA2"/>
    <w:rsid w:val="002A6561"/>
    <w:rsid w:val="002B13A7"/>
    <w:rsid w:val="002B2C5B"/>
    <w:rsid w:val="002B5EA7"/>
    <w:rsid w:val="002D0752"/>
    <w:rsid w:val="002E6633"/>
    <w:rsid w:val="002E67E3"/>
    <w:rsid w:val="002F393A"/>
    <w:rsid w:val="002F4A86"/>
    <w:rsid w:val="00301EBE"/>
    <w:rsid w:val="00303A0E"/>
    <w:rsid w:val="00320679"/>
    <w:rsid w:val="0032086E"/>
    <w:rsid w:val="00320DA4"/>
    <w:rsid w:val="00321B65"/>
    <w:rsid w:val="00321C14"/>
    <w:rsid w:val="00321FBF"/>
    <w:rsid w:val="00323C3D"/>
    <w:rsid w:val="00325598"/>
    <w:rsid w:val="00325F90"/>
    <w:rsid w:val="00330518"/>
    <w:rsid w:val="003347DE"/>
    <w:rsid w:val="003403BD"/>
    <w:rsid w:val="0034183B"/>
    <w:rsid w:val="00356506"/>
    <w:rsid w:val="00363B79"/>
    <w:rsid w:val="0037084A"/>
    <w:rsid w:val="003719BD"/>
    <w:rsid w:val="00372BA9"/>
    <w:rsid w:val="00372C07"/>
    <w:rsid w:val="00376A57"/>
    <w:rsid w:val="003801E6"/>
    <w:rsid w:val="00382FFB"/>
    <w:rsid w:val="0039183D"/>
    <w:rsid w:val="00392316"/>
    <w:rsid w:val="0039566A"/>
    <w:rsid w:val="0039575D"/>
    <w:rsid w:val="003A2064"/>
    <w:rsid w:val="003B29AD"/>
    <w:rsid w:val="003B4FBA"/>
    <w:rsid w:val="003B578F"/>
    <w:rsid w:val="003B7FD0"/>
    <w:rsid w:val="003C37B2"/>
    <w:rsid w:val="003C7746"/>
    <w:rsid w:val="003D4D47"/>
    <w:rsid w:val="003E195A"/>
    <w:rsid w:val="003E7F13"/>
    <w:rsid w:val="004003DA"/>
    <w:rsid w:val="00401A62"/>
    <w:rsid w:val="00403E39"/>
    <w:rsid w:val="00410DB9"/>
    <w:rsid w:val="00415E7D"/>
    <w:rsid w:val="004173D1"/>
    <w:rsid w:val="004173DF"/>
    <w:rsid w:val="0042003D"/>
    <w:rsid w:val="00432549"/>
    <w:rsid w:val="004334EE"/>
    <w:rsid w:val="004346BC"/>
    <w:rsid w:val="00434827"/>
    <w:rsid w:val="004378EC"/>
    <w:rsid w:val="00440B73"/>
    <w:rsid w:val="00442F3E"/>
    <w:rsid w:val="00444587"/>
    <w:rsid w:val="00445C41"/>
    <w:rsid w:val="00450017"/>
    <w:rsid w:val="00451B06"/>
    <w:rsid w:val="00451C05"/>
    <w:rsid w:val="00452D9D"/>
    <w:rsid w:val="0045732B"/>
    <w:rsid w:val="00457984"/>
    <w:rsid w:val="004720F7"/>
    <w:rsid w:val="004813FE"/>
    <w:rsid w:val="00482F85"/>
    <w:rsid w:val="004869C0"/>
    <w:rsid w:val="00491DFB"/>
    <w:rsid w:val="004A0673"/>
    <w:rsid w:val="004A0EAF"/>
    <w:rsid w:val="004A364D"/>
    <w:rsid w:val="004A4331"/>
    <w:rsid w:val="004A4FBD"/>
    <w:rsid w:val="004C1F2C"/>
    <w:rsid w:val="004F42B0"/>
    <w:rsid w:val="005019B2"/>
    <w:rsid w:val="00506D07"/>
    <w:rsid w:val="005075EF"/>
    <w:rsid w:val="00514E6A"/>
    <w:rsid w:val="00515D8F"/>
    <w:rsid w:val="005201CE"/>
    <w:rsid w:val="00524DA7"/>
    <w:rsid w:val="00534048"/>
    <w:rsid w:val="00576B24"/>
    <w:rsid w:val="00580FEE"/>
    <w:rsid w:val="005867F7"/>
    <w:rsid w:val="005902AC"/>
    <w:rsid w:val="00591A5C"/>
    <w:rsid w:val="005C0858"/>
    <w:rsid w:val="005E0BDC"/>
    <w:rsid w:val="005E1AA1"/>
    <w:rsid w:val="005E1D09"/>
    <w:rsid w:val="005E4CB1"/>
    <w:rsid w:val="005F3423"/>
    <w:rsid w:val="0060486A"/>
    <w:rsid w:val="00605192"/>
    <w:rsid w:val="006154AE"/>
    <w:rsid w:val="006269FE"/>
    <w:rsid w:val="00630900"/>
    <w:rsid w:val="00635419"/>
    <w:rsid w:val="0063563C"/>
    <w:rsid w:val="0063747E"/>
    <w:rsid w:val="006402AA"/>
    <w:rsid w:val="0064603C"/>
    <w:rsid w:val="00653830"/>
    <w:rsid w:val="00660A36"/>
    <w:rsid w:val="0066386D"/>
    <w:rsid w:val="00665895"/>
    <w:rsid w:val="00685575"/>
    <w:rsid w:val="00686278"/>
    <w:rsid w:val="00691868"/>
    <w:rsid w:val="006948E8"/>
    <w:rsid w:val="0069567C"/>
    <w:rsid w:val="00697722"/>
    <w:rsid w:val="006A2B6D"/>
    <w:rsid w:val="006A3103"/>
    <w:rsid w:val="006A66D9"/>
    <w:rsid w:val="006B400B"/>
    <w:rsid w:val="006D1530"/>
    <w:rsid w:val="006D241F"/>
    <w:rsid w:val="006E304C"/>
    <w:rsid w:val="006E4B9E"/>
    <w:rsid w:val="006F275C"/>
    <w:rsid w:val="00704E9F"/>
    <w:rsid w:val="00706AB8"/>
    <w:rsid w:val="00710F0E"/>
    <w:rsid w:val="0071704F"/>
    <w:rsid w:val="007204C9"/>
    <w:rsid w:val="00721B87"/>
    <w:rsid w:val="007262D8"/>
    <w:rsid w:val="00732C05"/>
    <w:rsid w:val="00733329"/>
    <w:rsid w:val="00743194"/>
    <w:rsid w:val="00744FC0"/>
    <w:rsid w:val="00750FCB"/>
    <w:rsid w:val="007666DC"/>
    <w:rsid w:val="007822C3"/>
    <w:rsid w:val="007871BC"/>
    <w:rsid w:val="007873FC"/>
    <w:rsid w:val="00790EEE"/>
    <w:rsid w:val="00790FA5"/>
    <w:rsid w:val="00792F96"/>
    <w:rsid w:val="0079587A"/>
    <w:rsid w:val="007A0A23"/>
    <w:rsid w:val="007B55C7"/>
    <w:rsid w:val="007B6714"/>
    <w:rsid w:val="007C279C"/>
    <w:rsid w:val="007C7841"/>
    <w:rsid w:val="007E7116"/>
    <w:rsid w:val="007F14C3"/>
    <w:rsid w:val="007F48BA"/>
    <w:rsid w:val="007F4F72"/>
    <w:rsid w:val="00803E7C"/>
    <w:rsid w:val="00804ADE"/>
    <w:rsid w:val="00806C20"/>
    <w:rsid w:val="0080718A"/>
    <w:rsid w:val="008073D0"/>
    <w:rsid w:val="00840C94"/>
    <w:rsid w:val="00845C36"/>
    <w:rsid w:val="00856467"/>
    <w:rsid w:val="008577CA"/>
    <w:rsid w:val="00861CDC"/>
    <w:rsid w:val="008627A3"/>
    <w:rsid w:val="00862C2F"/>
    <w:rsid w:val="00863CDB"/>
    <w:rsid w:val="008657CE"/>
    <w:rsid w:val="00875A5A"/>
    <w:rsid w:val="00881A79"/>
    <w:rsid w:val="0088405E"/>
    <w:rsid w:val="00886D2D"/>
    <w:rsid w:val="00891750"/>
    <w:rsid w:val="008A04E8"/>
    <w:rsid w:val="008A25BC"/>
    <w:rsid w:val="008A2CFC"/>
    <w:rsid w:val="008A51DC"/>
    <w:rsid w:val="008A6887"/>
    <w:rsid w:val="008B00B2"/>
    <w:rsid w:val="008B0DDC"/>
    <w:rsid w:val="008B3591"/>
    <w:rsid w:val="008B3EB6"/>
    <w:rsid w:val="008C47BD"/>
    <w:rsid w:val="008C4BA0"/>
    <w:rsid w:val="008D31B1"/>
    <w:rsid w:val="008E32FE"/>
    <w:rsid w:val="008E400D"/>
    <w:rsid w:val="008E7C67"/>
    <w:rsid w:val="008F550E"/>
    <w:rsid w:val="00901C3A"/>
    <w:rsid w:val="00905C1C"/>
    <w:rsid w:val="00907064"/>
    <w:rsid w:val="00920B89"/>
    <w:rsid w:val="00923E9C"/>
    <w:rsid w:val="00927B0E"/>
    <w:rsid w:val="00945549"/>
    <w:rsid w:val="00952A5A"/>
    <w:rsid w:val="0095774C"/>
    <w:rsid w:val="00957C64"/>
    <w:rsid w:val="00963386"/>
    <w:rsid w:val="009639A6"/>
    <w:rsid w:val="009675EA"/>
    <w:rsid w:val="00972B74"/>
    <w:rsid w:val="0098389F"/>
    <w:rsid w:val="009921BB"/>
    <w:rsid w:val="00992596"/>
    <w:rsid w:val="009A064C"/>
    <w:rsid w:val="009A28AC"/>
    <w:rsid w:val="009A78C1"/>
    <w:rsid w:val="009B155E"/>
    <w:rsid w:val="009B5D59"/>
    <w:rsid w:val="009B5F49"/>
    <w:rsid w:val="009C0922"/>
    <w:rsid w:val="009C6053"/>
    <w:rsid w:val="009E3029"/>
    <w:rsid w:val="009E6EA2"/>
    <w:rsid w:val="009E7639"/>
    <w:rsid w:val="009F5B73"/>
    <w:rsid w:val="00A12AD3"/>
    <w:rsid w:val="00A2444D"/>
    <w:rsid w:val="00A25891"/>
    <w:rsid w:val="00A269E7"/>
    <w:rsid w:val="00A303BC"/>
    <w:rsid w:val="00A35D19"/>
    <w:rsid w:val="00A4231D"/>
    <w:rsid w:val="00A43B42"/>
    <w:rsid w:val="00A4683E"/>
    <w:rsid w:val="00A476E2"/>
    <w:rsid w:val="00A51853"/>
    <w:rsid w:val="00A74B08"/>
    <w:rsid w:val="00A74C0D"/>
    <w:rsid w:val="00A75AAC"/>
    <w:rsid w:val="00A93CE4"/>
    <w:rsid w:val="00AA03CE"/>
    <w:rsid w:val="00AA154A"/>
    <w:rsid w:val="00AB0032"/>
    <w:rsid w:val="00AB085E"/>
    <w:rsid w:val="00AB1C6F"/>
    <w:rsid w:val="00AB5599"/>
    <w:rsid w:val="00AC07C8"/>
    <w:rsid w:val="00AC3622"/>
    <w:rsid w:val="00AC452C"/>
    <w:rsid w:val="00AC5A6F"/>
    <w:rsid w:val="00AC5B00"/>
    <w:rsid w:val="00AD2075"/>
    <w:rsid w:val="00AD2FDE"/>
    <w:rsid w:val="00AD7603"/>
    <w:rsid w:val="00AE1EEE"/>
    <w:rsid w:val="00AE49F6"/>
    <w:rsid w:val="00B00816"/>
    <w:rsid w:val="00B03883"/>
    <w:rsid w:val="00B10B32"/>
    <w:rsid w:val="00B31F46"/>
    <w:rsid w:val="00B4162D"/>
    <w:rsid w:val="00B54BF8"/>
    <w:rsid w:val="00B607F9"/>
    <w:rsid w:val="00B809C9"/>
    <w:rsid w:val="00B858D9"/>
    <w:rsid w:val="00B861E0"/>
    <w:rsid w:val="00B87430"/>
    <w:rsid w:val="00B93D1B"/>
    <w:rsid w:val="00B94FCE"/>
    <w:rsid w:val="00B97681"/>
    <w:rsid w:val="00BB027F"/>
    <w:rsid w:val="00BB2A07"/>
    <w:rsid w:val="00BB463F"/>
    <w:rsid w:val="00BC30A2"/>
    <w:rsid w:val="00BD0C97"/>
    <w:rsid w:val="00BE228F"/>
    <w:rsid w:val="00BE5F7F"/>
    <w:rsid w:val="00C01230"/>
    <w:rsid w:val="00C108DA"/>
    <w:rsid w:val="00C21849"/>
    <w:rsid w:val="00C21CCE"/>
    <w:rsid w:val="00C357A6"/>
    <w:rsid w:val="00C51DE8"/>
    <w:rsid w:val="00C52E43"/>
    <w:rsid w:val="00C64BD0"/>
    <w:rsid w:val="00C6614B"/>
    <w:rsid w:val="00C75CAE"/>
    <w:rsid w:val="00C7731A"/>
    <w:rsid w:val="00C954B7"/>
    <w:rsid w:val="00CC4B05"/>
    <w:rsid w:val="00CC70E0"/>
    <w:rsid w:val="00CD28F7"/>
    <w:rsid w:val="00CD7092"/>
    <w:rsid w:val="00CE2062"/>
    <w:rsid w:val="00CE3533"/>
    <w:rsid w:val="00CF25ED"/>
    <w:rsid w:val="00CF2827"/>
    <w:rsid w:val="00D134D5"/>
    <w:rsid w:val="00D313CE"/>
    <w:rsid w:val="00D364A8"/>
    <w:rsid w:val="00D3678F"/>
    <w:rsid w:val="00D45B6B"/>
    <w:rsid w:val="00D60243"/>
    <w:rsid w:val="00D6553D"/>
    <w:rsid w:val="00D83B12"/>
    <w:rsid w:val="00D96D3E"/>
    <w:rsid w:val="00DA0F97"/>
    <w:rsid w:val="00DA207F"/>
    <w:rsid w:val="00DA5077"/>
    <w:rsid w:val="00DA6EB4"/>
    <w:rsid w:val="00DA7496"/>
    <w:rsid w:val="00DB6CA5"/>
    <w:rsid w:val="00DD7E7E"/>
    <w:rsid w:val="00DD7F27"/>
    <w:rsid w:val="00DE3989"/>
    <w:rsid w:val="00DE551D"/>
    <w:rsid w:val="00DF201C"/>
    <w:rsid w:val="00DF564B"/>
    <w:rsid w:val="00DF7E85"/>
    <w:rsid w:val="00E00AB7"/>
    <w:rsid w:val="00E24AAD"/>
    <w:rsid w:val="00E25DAD"/>
    <w:rsid w:val="00E26AC8"/>
    <w:rsid w:val="00E32001"/>
    <w:rsid w:val="00E467FC"/>
    <w:rsid w:val="00E5361C"/>
    <w:rsid w:val="00E554CA"/>
    <w:rsid w:val="00E559DF"/>
    <w:rsid w:val="00E57E81"/>
    <w:rsid w:val="00E62C8D"/>
    <w:rsid w:val="00E66636"/>
    <w:rsid w:val="00E73D17"/>
    <w:rsid w:val="00E83B07"/>
    <w:rsid w:val="00E90D41"/>
    <w:rsid w:val="00E95346"/>
    <w:rsid w:val="00E9726E"/>
    <w:rsid w:val="00E973E0"/>
    <w:rsid w:val="00EA247F"/>
    <w:rsid w:val="00EA3C67"/>
    <w:rsid w:val="00EB0139"/>
    <w:rsid w:val="00EB2DA8"/>
    <w:rsid w:val="00EB6680"/>
    <w:rsid w:val="00EC276D"/>
    <w:rsid w:val="00EC7F87"/>
    <w:rsid w:val="00ED24EC"/>
    <w:rsid w:val="00ED3BBA"/>
    <w:rsid w:val="00ED68B9"/>
    <w:rsid w:val="00ED7891"/>
    <w:rsid w:val="00EE6E5C"/>
    <w:rsid w:val="00EF182E"/>
    <w:rsid w:val="00EF2A8A"/>
    <w:rsid w:val="00EF5689"/>
    <w:rsid w:val="00EF649E"/>
    <w:rsid w:val="00F07A2F"/>
    <w:rsid w:val="00F15FEB"/>
    <w:rsid w:val="00F277D9"/>
    <w:rsid w:val="00F34714"/>
    <w:rsid w:val="00F4605C"/>
    <w:rsid w:val="00F547A3"/>
    <w:rsid w:val="00F73E9D"/>
    <w:rsid w:val="00F81DB5"/>
    <w:rsid w:val="00F86507"/>
    <w:rsid w:val="00F91BC6"/>
    <w:rsid w:val="00F9208B"/>
    <w:rsid w:val="00F927E2"/>
    <w:rsid w:val="00F92FA0"/>
    <w:rsid w:val="00F933D9"/>
    <w:rsid w:val="00FA0621"/>
    <w:rsid w:val="00FA1F4A"/>
    <w:rsid w:val="00FA26D1"/>
    <w:rsid w:val="00FA4C8D"/>
    <w:rsid w:val="00FB003A"/>
    <w:rsid w:val="00FB0106"/>
    <w:rsid w:val="00FC7B53"/>
    <w:rsid w:val="00FD3AA3"/>
    <w:rsid w:val="00FD5E80"/>
    <w:rsid w:val="00FD7B6A"/>
    <w:rsid w:val="00FF1763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CA7E4"/>
  <w15:chartTrackingRefBased/>
  <w15:docId w15:val="{A4082CC8-44E7-4061-A2FD-5A1DF322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4CA"/>
    <w:pPr>
      <w:suppressAutoHyphens/>
      <w:jc w:val="both"/>
    </w:pPr>
    <w:rPr>
      <w:sz w:val="22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C37B2"/>
    <w:pPr>
      <w:keepNext/>
      <w:keepLines/>
      <w:pBdr>
        <w:top w:val="single" w:sz="4" w:space="1" w:color="auto"/>
        <w:bottom w:val="single" w:sz="4" w:space="1" w:color="auto"/>
      </w:pBdr>
      <w:spacing w:before="480" w:after="480"/>
      <w:jc w:val="center"/>
      <w:outlineLvl w:val="0"/>
    </w:pPr>
    <w:rPr>
      <w:b/>
      <w:bCs/>
      <w:sz w:val="32"/>
      <w:szCs w:val="28"/>
    </w:rPr>
  </w:style>
  <w:style w:type="paragraph" w:styleId="Ttulo2">
    <w:name w:val="heading 2"/>
    <w:basedOn w:val="Normal"/>
    <w:next w:val="Normalparrafos"/>
    <w:link w:val="Ttulo2Car"/>
    <w:uiPriority w:val="9"/>
    <w:unhideWhenUsed/>
    <w:qFormat/>
    <w:rsid w:val="00EF5689"/>
    <w:pPr>
      <w:keepNext/>
      <w:keepLines/>
      <w:numPr>
        <w:ilvl w:val="1"/>
        <w:numId w:val="2"/>
      </w:numPr>
      <w:spacing w:before="200" w:after="120"/>
      <w:outlineLvl w:val="1"/>
    </w:pPr>
    <w:rPr>
      <w:b/>
      <w:bCs/>
      <w:sz w:val="28"/>
      <w:szCs w:val="26"/>
      <w:u w:val="single"/>
    </w:rPr>
  </w:style>
  <w:style w:type="paragraph" w:styleId="Ttulo3">
    <w:name w:val="heading 3"/>
    <w:basedOn w:val="Normal"/>
    <w:next w:val="Normalparrafos"/>
    <w:link w:val="Ttulo3Car"/>
    <w:uiPriority w:val="9"/>
    <w:unhideWhenUsed/>
    <w:qFormat/>
    <w:rsid w:val="00EF5689"/>
    <w:pPr>
      <w:keepNext/>
      <w:keepLines/>
      <w:numPr>
        <w:ilvl w:val="2"/>
        <w:numId w:val="2"/>
      </w:numPr>
      <w:spacing w:before="200"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5689"/>
    <w:pPr>
      <w:keepNext/>
      <w:keepLines/>
      <w:numPr>
        <w:ilvl w:val="3"/>
        <w:numId w:val="2"/>
      </w:numPr>
      <w:spacing w:before="200"/>
      <w:outlineLvl w:val="3"/>
    </w:pPr>
    <w:rPr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5689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5689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5689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5689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5689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C37B2"/>
    <w:rPr>
      <w:b/>
      <w:bCs/>
      <w:sz w:val="32"/>
      <w:szCs w:val="28"/>
      <w:lang w:eastAsia="ar-SA"/>
    </w:rPr>
  </w:style>
  <w:style w:type="character" w:customStyle="1" w:styleId="Ttulo2Car">
    <w:name w:val="Título 2 Car"/>
    <w:link w:val="Ttulo2"/>
    <w:uiPriority w:val="9"/>
    <w:rsid w:val="00EF5689"/>
    <w:rPr>
      <w:b/>
      <w:bCs/>
      <w:sz w:val="28"/>
      <w:szCs w:val="26"/>
      <w:u w:val="single"/>
      <w:lang w:eastAsia="ar-SA"/>
    </w:rPr>
  </w:style>
  <w:style w:type="character" w:customStyle="1" w:styleId="Ttulo3Car">
    <w:name w:val="Título 3 Car"/>
    <w:link w:val="Ttulo3"/>
    <w:uiPriority w:val="9"/>
    <w:rsid w:val="00EF5689"/>
    <w:rPr>
      <w:b/>
      <w:bCs/>
      <w:sz w:val="24"/>
      <w:u w:val="single"/>
      <w:lang w:eastAsia="ar-SA"/>
    </w:rPr>
  </w:style>
  <w:style w:type="paragraph" w:styleId="Prrafodelista">
    <w:name w:val="List Paragraph"/>
    <w:basedOn w:val="Normal"/>
    <w:uiPriority w:val="34"/>
    <w:qFormat/>
    <w:rsid w:val="001D16E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5C08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C0858"/>
    <w:rPr>
      <w:rFonts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5C08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C0858"/>
    <w:rPr>
      <w:rFonts w:cs="Times New Roman"/>
      <w:sz w:val="20"/>
      <w:szCs w:val="20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08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C0858"/>
    <w:rPr>
      <w:rFonts w:ascii="Tahoma" w:hAnsi="Tahoma" w:cs="Tahoma"/>
      <w:sz w:val="16"/>
      <w:szCs w:val="16"/>
      <w:lang w:eastAsia="ar-SA"/>
    </w:rPr>
  </w:style>
  <w:style w:type="table" w:styleId="Tablaconcuadrcula">
    <w:name w:val="Table Grid"/>
    <w:basedOn w:val="Tablanormal"/>
    <w:uiPriority w:val="59"/>
    <w:rsid w:val="00491D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4Car">
    <w:name w:val="Título 4 Car"/>
    <w:link w:val="Ttulo4"/>
    <w:uiPriority w:val="9"/>
    <w:rsid w:val="00EF5689"/>
    <w:rPr>
      <w:b/>
      <w:bCs/>
      <w:iCs/>
      <w:sz w:val="22"/>
      <w:lang w:eastAsia="ar-SA"/>
    </w:rPr>
  </w:style>
  <w:style w:type="character" w:customStyle="1" w:styleId="Ttulo5Car">
    <w:name w:val="Título 5 Car"/>
    <w:link w:val="Ttulo5"/>
    <w:uiPriority w:val="9"/>
    <w:rsid w:val="00EF5689"/>
    <w:rPr>
      <w:rFonts w:ascii="Cambria" w:hAnsi="Cambria"/>
      <w:color w:val="243F60"/>
      <w:sz w:val="22"/>
      <w:lang w:eastAsia="ar-SA"/>
    </w:rPr>
  </w:style>
  <w:style w:type="character" w:customStyle="1" w:styleId="Ttulo6Car">
    <w:name w:val="Título 6 Car"/>
    <w:link w:val="Ttulo6"/>
    <w:uiPriority w:val="9"/>
    <w:semiHidden/>
    <w:rsid w:val="00EF5689"/>
    <w:rPr>
      <w:rFonts w:ascii="Cambria" w:hAnsi="Cambria"/>
      <w:i/>
      <w:iCs/>
      <w:color w:val="243F60"/>
      <w:sz w:val="22"/>
      <w:lang w:eastAsia="ar-SA"/>
    </w:rPr>
  </w:style>
  <w:style w:type="character" w:customStyle="1" w:styleId="Ttulo7Car">
    <w:name w:val="Título 7 Car"/>
    <w:link w:val="Ttulo7"/>
    <w:uiPriority w:val="9"/>
    <w:semiHidden/>
    <w:rsid w:val="00EF5689"/>
    <w:rPr>
      <w:rFonts w:ascii="Cambria" w:hAnsi="Cambria"/>
      <w:i/>
      <w:iCs/>
      <w:color w:val="404040"/>
      <w:sz w:val="22"/>
      <w:lang w:eastAsia="ar-SA"/>
    </w:rPr>
  </w:style>
  <w:style w:type="character" w:customStyle="1" w:styleId="Ttulo8Car">
    <w:name w:val="Título 8 Car"/>
    <w:link w:val="Ttulo8"/>
    <w:uiPriority w:val="9"/>
    <w:semiHidden/>
    <w:rsid w:val="00EF5689"/>
    <w:rPr>
      <w:rFonts w:ascii="Cambria" w:hAnsi="Cambria"/>
      <w:color w:val="404040"/>
      <w:lang w:eastAsia="ar-SA"/>
    </w:rPr>
  </w:style>
  <w:style w:type="character" w:customStyle="1" w:styleId="Ttulo9Car">
    <w:name w:val="Título 9 Car"/>
    <w:link w:val="Ttulo9"/>
    <w:uiPriority w:val="9"/>
    <w:semiHidden/>
    <w:rsid w:val="00EF5689"/>
    <w:rPr>
      <w:rFonts w:ascii="Cambria" w:hAnsi="Cambria"/>
      <w:i/>
      <w:iCs/>
      <w:color w:val="404040"/>
      <w:lang w:eastAsia="ar-SA"/>
    </w:rPr>
  </w:style>
  <w:style w:type="numbering" w:customStyle="1" w:styleId="ListaSyR">
    <w:name w:val="Lista SyR"/>
    <w:uiPriority w:val="99"/>
    <w:rsid w:val="00EF5689"/>
    <w:pPr>
      <w:numPr>
        <w:numId w:val="1"/>
      </w:numPr>
    </w:pPr>
  </w:style>
  <w:style w:type="paragraph" w:customStyle="1" w:styleId="Normalparrafos">
    <w:name w:val="Normal parrafos"/>
    <w:basedOn w:val="Normal"/>
    <w:link w:val="NormalparrafosCar"/>
    <w:qFormat/>
    <w:rsid w:val="00E554CA"/>
    <w:pPr>
      <w:spacing w:before="240" w:after="240"/>
    </w:pPr>
  </w:style>
  <w:style w:type="paragraph" w:customStyle="1" w:styleId="Consola">
    <w:name w:val="Consola"/>
    <w:basedOn w:val="Normal"/>
    <w:link w:val="ConsolaCar"/>
    <w:qFormat/>
    <w:rsid w:val="00382FFB"/>
    <w:pPr>
      <w:shd w:val="pct12" w:color="auto" w:fill="auto"/>
      <w:spacing w:before="240" w:after="240"/>
      <w:jc w:val="left"/>
    </w:pPr>
    <w:rPr>
      <w:rFonts w:ascii="Courier New" w:hAnsi="Courier New"/>
      <w:sz w:val="20"/>
    </w:rPr>
  </w:style>
  <w:style w:type="character" w:customStyle="1" w:styleId="NormalparrafosCar">
    <w:name w:val="Normal parrafos Car"/>
    <w:link w:val="Normalparrafos"/>
    <w:rsid w:val="00E554CA"/>
    <w:rPr>
      <w:rFonts w:cs="Times New Roman"/>
      <w:szCs w:val="20"/>
      <w:lang w:eastAsia="ar-SA"/>
    </w:rPr>
  </w:style>
  <w:style w:type="table" w:styleId="Listaclara">
    <w:name w:val="Light List"/>
    <w:basedOn w:val="Tablanormal"/>
    <w:uiPriority w:val="61"/>
    <w:rsid w:val="008577C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onsolaCar">
    <w:name w:val="Consola Car"/>
    <w:link w:val="Consola"/>
    <w:rsid w:val="00382FFB"/>
    <w:rPr>
      <w:rFonts w:ascii="Courier New" w:hAnsi="Courier New"/>
      <w:shd w:val="pct12" w:color="auto" w:fill="auto"/>
      <w:lang w:eastAsia="ar-SA"/>
    </w:rPr>
  </w:style>
  <w:style w:type="paragraph" w:customStyle="1" w:styleId="topic-text-numbered">
    <w:name w:val="topic-text-numbered"/>
    <w:basedOn w:val="Normal"/>
    <w:rsid w:val="00CD7092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EA247F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ES"/>
    </w:rPr>
  </w:style>
  <w:style w:type="character" w:styleId="Hipervnculo">
    <w:name w:val="Hyperlink"/>
    <w:uiPriority w:val="99"/>
    <w:unhideWhenUsed/>
    <w:rsid w:val="00EA247F"/>
    <w:rPr>
      <w:color w:val="0000FF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51B06"/>
    <w:pPr>
      <w:suppressAutoHyphens w:val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semiHidden/>
    <w:rsid w:val="00451B06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Listacuadrado">
    <w:name w:val="Lista cuadrado"/>
    <w:basedOn w:val="Normal"/>
    <w:link w:val="ListacuadradoCar"/>
    <w:qFormat/>
    <w:rsid w:val="001B4191"/>
    <w:pPr>
      <w:numPr>
        <w:numId w:val="3"/>
      </w:numPr>
      <w:spacing w:before="240" w:after="240"/>
      <w:ind w:left="357" w:hanging="357"/>
      <w:contextualSpacing/>
    </w:pPr>
  </w:style>
  <w:style w:type="paragraph" w:customStyle="1" w:styleId="Listanumerada">
    <w:name w:val="Lista numerada"/>
    <w:basedOn w:val="Listacuadrado"/>
    <w:link w:val="ListanumeradaCar"/>
    <w:qFormat/>
    <w:rsid w:val="0060486A"/>
    <w:pPr>
      <w:numPr>
        <w:numId w:val="21"/>
      </w:numPr>
    </w:pPr>
  </w:style>
  <w:style w:type="character" w:customStyle="1" w:styleId="ListacuadradoCar">
    <w:name w:val="Lista cuadrado Car"/>
    <w:link w:val="Listacuadrado"/>
    <w:rsid w:val="001B4191"/>
    <w:rPr>
      <w:sz w:val="22"/>
      <w:lang w:eastAsia="ar-SA"/>
    </w:rPr>
  </w:style>
  <w:style w:type="character" w:customStyle="1" w:styleId="ListanumeradaCar">
    <w:name w:val="Lista numerada Car"/>
    <w:basedOn w:val="ListacuadradoCar"/>
    <w:link w:val="Listanumerada"/>
    <w:rsid w:val="0060486A"/>
    <w:rPr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gelino.Valverde\OneDrive%20-%20Universidad%20de%20Castilla-La%20Mancha\Documentos\Prototipo%20documentaci&#243;n\Segur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99A43-F7DA-49C4-A012-C4D3CAE6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Seguridad.dotx</Template>
  <TotalTime>33</TotalTime>
  <Pages>6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Castilla-La Mancha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Evangelino Valverde Álvarez</dc:creator>
  <cp:keywords/>
  <dc:description/>
  <cp:lastModifiedBy>Evangelino Valverde Álvarez</cp:lastModifiedBy>
  <cp:revision>2</cp:revision>
  <dcterms:created xsi:type="dcterms:W3CDTF">2021-03-01T16:58:00Z</dcterms:created>
  <dcterms:modified xsi:type="dcterms:W3CDTF">2021-03-01T17:31:00Z</dcterms:modified>
</cp:coreProperties>
</file>